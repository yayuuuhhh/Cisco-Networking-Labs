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26F" w:rsidRDefault="005708BE">
      <w:pPr>
        <w:spacing w:after="200" w:line="276" w:lineRule="auto"/>
        <w:rPr>
          <w:rFonts w:ascii="Centaur" w:hAnsi="Centaur"/>
          <w:sz w:val="144"/>
        </w:rPr>
      </w:pPr>
      <w:r>
        <w:rPr>
          <w:rFonts w:ascii="Centaur" w:hAnsi="Centaur"/>
          <w:sz w:val="144"/>
        </w:rPr>
        <w:t>Multi-Area</w:t>
      </w:r>
    </w:p>
    <w:p w:rsidR="005708BE" w:rsidRDefault="005708BE">
      <w:pPr>
        <w:spacing w:after="200" w:line="276" w:lineRule="auto"/>
        <w:rPr>
          <w:rFonts w:ascii="Centaur" w:hAnsi="Centaur"/>
          <w:sz w:val="144"/>
        </w:rPr>
      </w:pPr>
      <w:r>
        <w:rPr>
          <w:rFonts w:ascii="Centaur" w:hAnsi="Centaur"/>
          <w:sz w:val="144"/>
        </w:rPr>
        <w:t>OSPF</w:t>
      </w:r>
    </w:p>
    <w:p w:rsidR="00C270A9" w:rsidRDefault="00C270A9">
      <w:pPr>
        <w:spacing w:after="200" w:line="276" w:lineRule="auto"/>
        <w:rPr>
          <w:rFonts w:ascii="Centaur" w:hAnsi="Centaur"/>
          <w:sz w:val="144"/>
        </w:rPr>
      </w:pPr>
    </w:p>
    <w:p w:rsidR="00C270A9" w:rsidRDefault="00C270A9">
      <w:pPr>
        <w:spacing w:after="200" w:line="276" w:lineRule="auto"/>
        <w:rPr>
          <w:rFonts w:ascii="Centaur" w:hAnsi="Centaur"/>
          <w:sz w:val="144"/>
        </w:rPr>
      </w:pPr>
    </w:p>
    <w:p w:rsidR="00C270A9" w:rsidRDefault="00C270A9">
      <w:pPr>
        <w:spacing w:after="200" w:line="276" w:lineRule="auto"/>
        <w:rPr>
          <w:rFonts w:ascii="Centaur" w:hAnsi="Centaur"/>
          <w:sz w:val="32"/>
        </w:rPr>
      </w:pPr>
    </w:p>
    <w:p w:rsidR="00C270A9" w:rsidRDefault="00C270A9">
      <w:pPr>
        <w:spacing w:after="200" w:line="276" w:lineRule="auto"/>
        <w:rPr>
          <w:rFonts w:ascii="Centaur" w:hAnsi="Centaur"/>
          <w:sz w:val="32"/>
        </w:rPr>
      </w:pPr>
    </w:p>
    <w:p w:rsidR="001B30BD" w:rsidRDefault="005708BE">
      <w:pPr>
        <w:spacing w:after="200" w:line="276" w:lineRule="auto"/>
        <w:rPr>
          <w:rFonts w:ascii="Centaur" w:hAnsi="Centaur"/>
          <w:sz w:val="32"/>
        </w:rPr>
      </w:pPr>
      <w:r>
        <w:rPr>
          <w:rFonts w:ascii="Centaur" w:hAnsi="Centaur"/>
          <w:sz w:val="32"/>
        </w:rPr>
        <w:t>Cisco CCNP Lab 1</w:t>
      </w:r>
    </w:p>
    <w:p w:rsidR="001B30BD" w:rsidRDefault="00E54368">
      <w:pPr>
        <w:spacing w:after="200" w:line="276" w:lineRule="auto"/>
        <w:rPr>
          <w:rFonts w:ascii="Centaur" w:hAnsi="Centaur"/>
          <w:sz w:val="32"/>
        </w:rPr>
      </w:pPr>
      <w:r>
        <w:rPr>
          <w:rFonts w:ascii="Centaur" w:hAnsi="Centaur"/>
          <w:sz w:val="32"/>
        </w:rPr>
        <w:t>Mason and Hoffman – Period 6-8</w:t>
      </w:r>
    </w:p>
    <w:p w:rsidR="001B30BD" w:rsidRDefault="001B30BD">
      <w:pPr>
        <w:spacing w:after="200" w:line="276" w:lineRule="auto"/>
        <w:rPr>
          <w:rFonts w:ascii="Centaur" w:hAnsi="Centaur"/>
          <w:sz w:val="32"/>
        </w:rPr>
      </w:pPr>
      <w:r>
        <w:rPr>
          <w:rFonts w:ascii="Centaur" w:hAnsi="Centaur"/>
          <w:sz w:val="32"/>
        </w:rPr>
        <w:t>Jeffrey Zhang</w:t>
      </w:r>
    </w:p>
    <w:p w:rsidR="001B30BD" w:rsidRDefault="001B30BD">
      <w:pPr>
        <w:spacing w:after="200" w:line="276" w:lineRule="auto"/>
        <w:rPr>
          <w:rFonts w:ascii="Centaur" w:hAnsi="Centaur"/>
          <w:sz w:val="72"/>
        </w:rPr>
      </w:pPr>
      <w:r>
        <w:rPr>
          <w:rFonts w:ascii="Centaur" w:hAnsi="Centaur"/>
          <w:sz w:val="72"/>
        </w:rPr>
        <w:lastRenderedPageBreak/>
        <w:t>Purpose</w:t>
      </w:r>
    </w:p>
    <w:p w:rsidR="001B30BD" w:rsidRDefault="00836911">
      <w:pPr>
        <w:spacing w:after="200" w:line="276" w:lineRule="auto"/>
        <w:rPr>
          <w:rFonts w:ascii="Centaur" w:hAnsi="Centaur"/>
          <w:sz w:val="32"/>
        </w:rPr>
      </w:pPr>
      <w:r w:rsidRPr="00836911">
        <w:rPr>
          <w:rFonts w:ascii="Centaur" w:hAnsi="Centaur"/>
          <w:sz w:val="32"/>
        </w:rPr>
        <w:t>The purpose of this lab was to review over multi-area ospf from the CCNA course. Concepts included setting up an appropriate topology so that multi-area ospf can be used, using appropriate network, wildmask, and area commands so that ospf can work correctly, and to set up a functioning backbone area so that traffic from other areas can route to other areas through the backbone area.</w:t>
      </w:r>
    </w:p>
    <w:p w:rsidR="001B30BD" w:rsidRDefault="001B30BD">
      <w:pPr>
        <w:spacing w:after="200" w:line="276" w:lineRule="auto"/>
        <w:rPr>
          <w:rFonts w:ascii="Centaur" w:hAnsi="Centaur"/>
          <w:sz w:val="72"/>
        </w:rPr>
      </w:pPr>
      <w:r>
        <w:rPr>
          <w:rFonts w:ascii="Centaur" w:hAnsi="Centaur"/>
          <w:sz w:val="72"/>
        </w:rPr>
        <w:t>Background</w:t>
      </w:r>
    </w:p>
    <w:p w:rsidR="001B30BD" w:rsidRDefault="00836911">
      <w:pPr>
        <w:spacing w:after="200" w:line="276" w:lineRule="auto"/>
        <w:rPr>
          <w:rFonts w:ascii="Centaur" w:hAnsi="Centaur"/>
          <w:sz w:val="32"/>
        </w:rPr>
      </w:pPr>
      <w:r w:rsidRPr="00836911">
        <w:rPr>
          <w:rFonts w:ascii="Centaur" w:hAnsi="Centaur"/>
          <w:sz w:val="32"/>
        </w:rPr>
        <w:t>In Cisco, static routing is defined by manually entering addresses on an end device or a network device. To these, we then do more advanced things such as ospf, which is an Interior Gateway Protocol; a protocol in which all routing is done in the internal area. However, we used multi-area ospf which allows utilize multiple areas in order to make many networks to connect to each other through learning the routes via ospf. In ospf, we use the backbone area, basically the central areas to where all routers connect which have independent areas of their own.</w:t>
      </w:r>
    </w:p>
    <w:p w:rsidR="00B73376" w:rsidRDefault="00B73376">
      <w:pPr>
        <w:spacing w:after="200" w:line="276" w:lineRule="auto"/>
        <w:rPr>
          <w:rFonts w:ascii="Centaur" w:hAnsi="Centaur"/>
          <w:sz w:val="72"/>
        </w:rPr>
      </w:pPr>
      <w:r>
        <w:rPr>
          <w:rFonts w:ascii="Centaur" w:hAnsi="Centaur"/>
          <w:sz w:val="72"/>
        </w:rPr>
        <w:t>Lab Summary</w:t>
      </w:r>
    </w:p>
    <w:p w:rsidR="00C878F6" w:rsidRPr="00836911" w:rsidRDefault="00836911" w:rsidP="00836911">
      <w:pPr>
        <w:spacing w:after="200" w:line="276" w:lineRule="auto"/>
        <w:rPr>
          <w:rFonts w:ascii="Centaur" w:hAnsi="Centaur"/>
          <w:sz w:val="32"/>
        </w:rPr>
      </w:pPr>
      <w:r w:rsidRPr="00836911">
        <w:rPr>
          <w:rFonts w:ascii="Centaur" w:hAnsi="Centaur"/>
          <w:sz w:val="32"/>
        </w:rPr>
        <w:t xml:space="preserve">We started off with the wrong addressing scheme, but then overheard what we were supposed to do and adjusted accordingly. Then we set up an addressing scheme in packet tracer, to which we set up our topology. After, </w:t>
      </w:r>
      <w:r w:rsidRPr="00836911">
        <w:rPr>
          <w:rFonts w:ascii="Centaur" w:hAnsi="Centaur"/>
          <w:sz w:val="32"/>
        </w:rPr>
        <w:lastRenderedPageBreak/>
        <w:t>we entered the commands on the routers and put addresses on the interfaces and the PCs and pinged all devices to ensure connectivity between them.</w:t>
      </w:r>
    </w:p>
    <w:p w:rsidR="00846567" w:rsidRDefault="00846567">
      <w:pPr>
        <w:spacing w:after="200" w:line="276" w:lineRule="auto"/>
        <w:rPr>
          <w:rFonts w:ascii="Centaur" w:hAnsi="Centaur"/>
          <w:sz w:val="72"/>
        </w:rPr>
      </w:pPr>
      <w:r>
        <w:rPr>
          <w:rFonts w:ascii="Centaur" w:hAnsi="Centaur"/>
          <w:sz w:val="72"/>
        </w:rPr>
        <w:t>Configurations</w:t>
      </w:r>
    </w:p>
    <w:p w:rsidR="00846567" w:rsidRDefault="00EE7800">
      <w:pPr>
        <w:spacing w:after="200" w:line="276" w:lineRule="auto"/>
        <w:rPr>
          <w:rFonts w:ascii="Centaur" w:hAnsi="Centaur"/>
          <w:sz w:val="32"/>
        </w:rPr>
      </w:pPr>
      <w:r>
        <w:rPr>
          <w:rFonts w:ascii="Centaur" w:hAnsi="Centaur"/>
          <w:sz w:val="32"/>
        </w:rPr>
        <w:t>Below are the router configurations for the</w:t>
      </w:r>
      <w:r w:rsidR="00C878F6">
        <w:rPr>
          <w:rFonts w:ascii="Centaur" w:hAnsi="Centaur"/>
          <w:sz w:val="32"/>
        </w:rPr>
        <w:t xml:space="preserve"> 3</w:t>
      </w:r>
      <w:r>
        <w:rPr>
          <w:rFonts w:ascii="Centaur" w:hAnsi="Centaur"/>
          <w:sz w:val="32"/>
        </w:rPr>
        <w:t xml:space="preserve"> router</w:t>
      </w:r>
      <w:r w:rsidR="00C878F6">
        <w:rPr>
          <w:rFonts w:ascii="Centaur" w:hAnsi="Centaur"/>
          <w:sz w:val="32"/>
        </w:rPr>
        <w:t>s used within the topology</w:t>
      </w:r>
      <w:r>
        <w:rPr>
          <w:rFonts w:ascii="Centaur" w:hAnsi="Centaur"/>
          <w:sz w:val="32"/>
        </w:rPr>
        <w:t>.</w:t>
      </w:r>
    </w:p>
    <w:p w:rsidR="00EE7800" w:rsidRDefault="00EE7800" w:rsidP="00EE7800">
      <w:pPr>
        <w:spacing w:after="200" w:line="276" w:lineRule="auto"/>
        <w:rPr>
          <w:rFonts w:ascii="Courier New" w:hAnsi="Courier New" w:cs="Courier New"/>
          <w:sz w:val="32"/>
        </w:rPr>
      </w:pPr>
    </w:p>
    <w:p w:rsidR="00836911" w:rsidRPr="00836911" w:rsidRDefault="00836911" w:rsidP="007C4BC3">
      <w:pPr>
        <w:spacing w:after="0" w:line="240" w:lineRule="auto"/>
        <w:rPr>
          <w:rFonts w:ascii="Courier New" w:hAnsi="Courier New" w:cs="Courier New"/>
          <w:sz w:val="24"/>
        </w:rPr>
      </w:pPr>
      <w:r>
        <w:rPr>
          <w:rFonts w:ascii="Courier New" w:hAnsi="Courier New" w:cs="Courier New"/>
          <w:sz w:val="24"/>
        </w:rPr>
        <w:t>asdf</w:t>
      </w:r>
      <w:r w:rsidRPr="00836911">
        <w:t xml:space="preserve"> </w:t>
      </w:r>
      <w:r w:rsidRPr="00836911">
        <w:rPr>
          <w:rFonts w:ascii="Courier New" w:hAnsi="Courier New" w:cs="Courier New"/>
          <w:sz w:val="24"/>
        </w:rPr>
        <w:t>R1#sh run</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Building configuration...</w:t>
      </w:r>
    </w:p>
    <w:p w:rsidR="00836911" w:rsidRPr="00836911" w:rsidRDefault="00836911" w:rsidP="007C4BC3">
      <w:pPr>
        <w:spacing w:after="0" w:line="240" w:lineRule="auto"/>
        <w:rPr>
          <w:rFonts w:ascii="Courier New" w:hAnsi="Courier New" w:cs="Courier New"/>
          <w:sz w:val="24"/>
        </w:rPr>
      </w:pPr>
    </w:p>
    <w:p w:rsidR="00836911" w:rsidRPr="00836911" w:rsidRDefault="00836911" w:rsidP="007C4BC3">
      <w:pPr>
        <w:spacing w:after="0" w:line="240" w:lineRule="auto"/>
        <w:rPr>
          <w:rFonts w:ascii="Courier New" w:hAnsi="Courier New" w:cs="Courier New"/>
          <w:sz w:val="24"/>
        </w:rPr>
      </w:pP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hostname R1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no ip domain lookup</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ip cef</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ipv6 unicast-routing</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ipv6 cef</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mult</w:t>
      </w:r>
      <w:r w:rsidR="007C4BC3">
        <w:rPr>
          <w:rFonts w:ascii="Courier New" w:hAnsi="Courier New" w:cs="Courier New"/>
          <w:sz w:val="24"/>
        </w:rPr>
        <w:t>ilink bundle-name authenticated</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voice-card 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license udi pid CISCO2901/K9 sn FTX1704Y03F</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license accept end user agreement</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license boot module c2900 technology-package securityk9</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license boot modul</w:t>
      </w:r>
      <w:r w:rsidR="007C4BC3">
        <w:rPr>
          <w:rFonts w:ascii="Courier New" w:hAnsi="Courier New" w:cs="Courier New"/>
          <w:sz w:val="24"/>
        </w:rPr>
        <w:t>e c2900 technology-package uck9</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vtp domain cisco</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vtp mode transparent</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redundancy</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interface Embedded-Service-Engine0/0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no ip address</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 xml:space="preserve"> shutdown</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interface GigabitEthernet0/0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ip address 192.168.3.1 255.255.255.0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duplex auto</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speed auto</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ipv6 address 2001:DB8:ACAD:C::1/64</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 xml:space="preserve"> ipv6 ospf 1 area 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interface GigabitEthernet0/1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lastRenderedPageBreak/>
        <w:t xml:space="preserve"> ip address 192.168.1.1 255.255.255.0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duplex auto</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speed auto</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ipv6 address 2001:DB8:ACAD:A::1/64</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 xml:space="preserve"> ipv6 ospf 1 area 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interface Serial0/0/0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no ip address</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shutdown</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 xml:space="preserve"> clock rate 2000000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interface Serial0/0/1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no ip address</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shutdown</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 xml:space="preserve"> clock rate 2000000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router ospf 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router-id 1.1.1.1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network 192.168.1.0 0.0.0.255 area 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network 192.168.3.0 0.0.0.255 area 1</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 xml:space="preserve"> default-information originate</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ip forward-protocol nd</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no ip http server</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no ip http secure-server</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ipv6 router ospf 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router-id 1.1.1.1</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 xml:space="preserve"> default-information originate</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control-plane</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mgcp profile default</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gatekeeper</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 xml:space="preserve"> shutdown</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line con 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password cisco</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logging synchronous</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login</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line aux 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line 2</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no activation-character</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no exec</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transport preferred none</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transport input all</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transport output pad telnet rlogin lapb-ta mop udptn v120 ssh</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stopbits 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line vty 0 5</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password cisco</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lastRenderedPageBreak/>
        <w:t xml:space="preserve"> logging synchronous</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login</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 xml:space="preserve"> transport input all</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scheduler allocate 2</w:t>
      </w:r>
      <w:r w:rsidR="007C4BC3">
        <w:rPr>
          <w:rFonts w:ascii="Courier New" w:hAnsi="Courier New" w:cs="Courier New"/>
          <w:sz w:val="24"/>
        </w:rPr>
        <w:t>0000 1000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End</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R1#sh ip route</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Codes: L - local, C - connected, S - static, R - RIP, M - mobile, B - BGP</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D - EIGRP, EX - EIGRP external, O - OSPF, IA - OSPF inter area</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N1 - OSPF NSSA external type 1, N2 - OSPF NSSA external type 2</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E1 - OSPF external type 1, E2 - OSPF external type 2</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i - IS-IS, su - IS-IS summary, L1 - IS-IS level-1, L2 - IS-IS level-2</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ia - IS-IS inter area, * - candidate default, U - per-user static route</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o - ODR, P - periodic downloaded static route, H - NHRP, l - LISP</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 - replicated route, % - next hop override</w:t>
      </w:r>
    </w:p>
    <w:p w:rsidR="00836911" w:rsidRPr="00836911" w:rsidRDefault="00836911" w:rsidP="007C4BC3">
      <w:pPr>
        <w:spacing w:after="0" w:line="240" w:lineRule="auto"/>
        <w:rPr>
          <w:rFonts w:ascii="Courier New" w:hAnsi="Courier New" w:cs="Courier New"/>
          <w:sz w:val="24"/>
        </w:rPr>
      </w:pP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Gateway of last resort is not set</w:t>
      </w:r>
    </w:p>
    <w:p w:rsidR="00836911" w:rsidRPr="00836911" w:rsidRDefault="00836911" w:rsidP="007C4BC3">
      <w:pPr>
        <w:spacing w:after="0" w:line="240" w:lineRule="auto"/>
        <w:rPr>
          <w:rFonts w:ascii="Courier New" w:hAnsi="Courier New" w:cs="Courier New"/>
          <w:sz w:val="24"/>
        </w:rPr>
      </w:pP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192.168.1.0/24 is variably subnetted, 2 subnets, 2 masks</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C        192.168.1.0/24 is directly connected, GigabitEthernet0/1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        192.168.1.1/32 is directly connected, GigabitEthernet0/1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     192.168.2.0/24 [110/2] via 192.168.1.2, 00:31:14, GigabitEthernet0/1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192.168.3.0/24 is variably subnetted, 2 subnets, 2 masks</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C        192.168.3.0/24 is directly connected, GigabitEthernet0/0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        192.168.3.1/32 is directly connected, GigabitEthernet0/0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 IA  192.168.4.0/24 [110/2] via 192.168.1.2, 00:30:42, GigabitEthernet0/1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 IA  192.168.5.0/24 [110/3] via 192.168.1.2, 00:20:48, GigabitEthernet0/1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     192.168.6.0/24 [110/2] via 192.168.3.2, 00:29:24, GigabitEthernet0/0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lastRenderedPageBreak/>
        <w:t>O IA  192.168.7.0/24 [110/3] via 192.168.1.2, 00:09:01, GigabitEthernet0/1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 IA  192.168.8.0/24 [110/4] via 192.168.1.2, 00:07:35, GigabitEthernet0/1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R1# sh ipv6 route</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IPv6 Routing Table - default - 11 entries</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Codes: C - Connected, L - Local, S - Static, U - Per-user Static route</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B - BGP, R - RIP, H - NHRP, I1 - ISIS L1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I2 - ISIS L2, IA - ISIS interarea, IS - ISIS summary, D - EIGRP</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EX - EIGRP external, ND - ND Default, NDp - ND Prefix, DCE - Destination</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NDr - Redirect, O - OSPF Intra, OI - OSPF Inter, OE1 - OSPF ext 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OE2 - OSPF ext 2, ON1 - OSPF NSSA ext 1, ON2 - OSPF NSSA ext 2</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C   2001:DB8:ACAD:A::/64 [0/0]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GigabitEthernet0/1, directly connected</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   2001:DB8:ACAD:A::1/128 [0/0]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GigabitEthernet0/1, receive</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   2001:DB8:ACAD:B::/64 [110/2]</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FE80::EAB7:48FF:FE75:7A80, GigabitEthernet0/1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C   2001:DB8:ACAD:C::/64 [0/0]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GigabitEthernet0/0, directly connected</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   2001:DB8:ACAD:C::1/128 [0/0]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GigabitEthernet0/0, receive</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OI  2001:DB8:ACAD:D::/64 [110/2]</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FE80::EAB7:48FF:FE75:7A80, GigabitEthernet0/1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OI  2001:DB8:ACAD:E::/64 [110/3]</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FE80::EAB7:48FF:FE75:7A80, GigabitEthernet0/1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   2001:DB8:ACAD:F::/64 [110/2]</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FE80::EAB7:48FF:FE07:DB01, GigabitEthernet0/0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OI  2001:DB8:ACAD:A1::/64 [110/3]</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FE80::EAB7:48FF:FE75:7A80, GigabitEthernet0/1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OI  2001:DB8:ACAD:B1::/64 [110/3]</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FE80::EAB7:48FF:FE75:7A80, GigabitEthernet0/1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   FF00::/8 [0/0]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Null0, receive</w:t>
      </w:r>
    </w:p>
    <w:p w:rsidR="00836911" w:rsidRPr="00836911" w:rsidRDefault="00836911" w:rsidP="007C4BC3">
      <w:pPr>
        <w:spacing w:after="0" w:line="240" w:lineRule="auto"/>
        <w:rPr>
          <w:rFonts w:ascii="Courier New" w:hAnsi="Courier New" w:cs="Courier New"/>
          <w:sz w:val="24"/>
        </w:rPr>
      </w:pP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R2#sh run</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ip cef</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lastRenderedPageBreak/>
        <w:t>ipv6 unicast-routing</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ipv6 cef</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mult</w:t>
      </w:r>
      <w:r w:rsidR="007C4BC3">
        <w:rPr>
          <w:rFonts w:ascii="Courier New" w:hAnsi="Courier New" w:cs="Courier New"/>
          <w:sz w:val="24"/>
        </w:rPr>
        <w:t>ilink bundle-name authentication</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voice-card 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license udi pid CISCO2901/K9 sn FTX1520806H</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license accept end user agreement</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license boot module c2900 technology-package securityk9</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license boot modul</w:t>
      </w:r>
      <w:r w:rsidR="007C4BC3">
        <w:rPr>
          <w:rFonts w:ascii="Courier New" w:hAnsi="Courier New" w:cs="Courier New"/>
          <w:sz w:val="24"/>
        </w:rPr>
        <w:t>e c2900 technology-package uck9</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vtp domain cisco</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vtp mode transparent</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redundancy</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interface Embedded-Service-Engine0/0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no ip address</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 xml:space="preserve"> shutdown</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interface GigabitEthernet0/0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ip address 192.168.1.2 255.255.255.0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duplex auto</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speed auto</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ipv6 address 2001:DB8:ACAD:A::2/64</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 xml:space="preserve"> ipv6 ospf 1 area 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interface GigabitEthernet0/1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ip address 192.168.2.1 255.255.255.0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duplex auto</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speed auto</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ipv6 address 2001:DB8:ACAD:B::1/64</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 xml:space="preserve"> ipv6 ospf 1 area 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interface GigabitEthernet0/1/0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ip address 192.168.4.1 255.255.255.0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duplex auto</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speed auto</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ipv6 address 2001:DB8:ACAD:D::1/64</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ipv6</w:t>
      </w:r>
      <w:r w:rsidR="007C4BC3">
        <w:rPr>
          <w:rFonts w:ascii="Courier New" w:hAnsi="Courier New" w:cs="Courier New"/>
          <w:sz w:val="24"/>
        </w:rPr>
        <w:t xml:space="preserve"> ospf 1 area 2</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router ospf 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router-id 2.2.2.2</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network 192.168.1.0 0.0.0.255 area 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network 192.168.2.0 0.0.0.255 area 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network 192.168.4.0 0.0.0.255 area 2</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 xml:space="preserve"> default-information originate</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ip forward-protocol nd</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no ip http server</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no ip http secure-server</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ipv6 router ospf 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lastRenderedPageBreak/>
        <w:t xml:space="preserve"> router-id 2.2.2.2</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 xml:space="preserve"> default-information originate</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control-plane</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mgcp profile default</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gatekeeper</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 xml:space="preserve"> shutdown</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line con 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password cisco</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logging synchronous</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login</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line aux 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line 2</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no activation-character</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no exec</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transport preferred none</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transport input all</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transport output lat pad telnet rlogin lapb-ta mop udptn v120 ssh</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stopbits 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line vty 0 5</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password cisco</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logging synchronous</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login</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 xml:space="preserve"> transport input all</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scheduler allocate 20000 1000</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end</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R2#sh ip route</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Codes: L - local, C - connected, S - static, R - RIP, M - mobile, B - BGP</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D - EIGRP, EX - EIGRP external, O - OSPF, IA - OSPF inter area</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N1 - OSPF NSSA external type 1, N2 - OSPF NSSA external type 2</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E1 - OSPF external type 1, E2 - OSPF external type 2</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i - IS-IS, su - IS-IS summary, L1 - IS-IS level-1, L2 - IS-IS level-2</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ia - IS-IS inter area, * - candidate default, U - per-user static route</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o - ODR, P - periodic downloaded static route, H - NHRP, l - LISP</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 - replicated route, % - next hop override</w:t>
      </w:r>
    </w:p>
    <w:p w:rsidR="00836911" w:rsidRPr="00836911" w:rsidRDefault="00836911" w:rsidP="007C4BC3">
      <w:pPr>
        <w:spacing w:after="0" w:line="240" w:lineRule="auto"/>
        <w:rPr>
          <w:rFonts w:ascii="Courier New" w:hAnsi="Courier New" w:cs="Courier New"/>
          <w:sz w:val="24"/>
        </w:rPr>
      </w:pP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lastRenderedPageBreak/>
        <w:t>Gateway of last resort is not set</w:t>
      </w:r>
    </w:p>
    <w:p w:rsidR="00836911" w:rsidRPr="00836911" w:rsidRDefault="00836911" w:rsidP="007C4BC3">
      <w:pPr>
        <w:spacing w:after="0" w:line="240" w:lineRule="auto"/>
        <w:rPr>
          <w:rFonts w:ascii="Courier New" w:hAnsi="Courier New" w:cs="Courier New"/>
          <w:sz w:val="24"/>
        </w:rPr>
      </w:pP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192.168.1.0/24 is variably subnetted, 2 subnets, 2 masks</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C        192.168.1.0/24 is directly connected, GigabitEthernet0/0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        192.168.1.2/32 is directly connected, GigabitEthernet0/0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192.168.2.0/24 is variably subnetted, 2 subnets, 2 masks</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C        192.168.2.0/24 is directly connected, GigabitEthernet0/1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        192.168.2.1/32 is directly connected, GigabitEthernet0/1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 IA  192.168.3.0/24 [110/2] via 192.168.1.1, 00:31:38, GigabitEthernet0/0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192.168.4.0/24 is variably subnetted, 2 subnets, 2 masks</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C        192.168.4.0/24 is directly connected, GigabitEthernet0/1/0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        192.168.4.1/32 is directly connected, GigabitEthernet0/1/0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 IA  192.168.5.0/24 [110/2] via 192.168.2.2, 00:21:33, GigabitEthernet0/1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 IA  192.168.6.0/24 [110/3] via 192.168.1.1, 00:30:10, GigabitEthernet0/0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     192.168.7.0/24 [110/2] via 192.168.4.2, 00:09:46, GigabitEthernet0/1/0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 IA  192.168.8.0/24 [110/3] via 192.168.2.2, 00:08:21, GigabitEthernet0/1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R2#sh ipv6 route</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IPv6 Routing Table - default - 12 entries</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Codes: C - Connected, L - Local, S - Static, U - Per-user Static route</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B - BGP, HA - Home Agent, MR - Mobile Router, R - RIP</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H - NHRP, I1 - ISIS L1, I2 - ISIS L2, IA - ISIS interarea</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IS - ISIS summary, D - EIGRP, EX - EIGRP external, NM - NEMO</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ND - ND Default, NDp - ND Prefix, DCE - Destination, NDr - Redirect</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O - OSPF Intra, OI - OSPF Inter, OE1 - OSPF ext 1, OE2 - OSPF ext 2</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ON1 - OSPF NSSA ext 1, ON2 - OSPF NSSA ext 2, l - LISP</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C   2001:DB8:ACAD:A::/64 [0/0]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lastRenderedPageBreak/>
        <w:t xml:space="preserve">     via GigabitEthernet0/0, directly connected</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   2001:DB8:ACAD:A::2/128 [0/0]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GigabitEthernet0/0, receive</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C   2001:DB8:ACAD:B::/64 [0/0]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GigabitEthernet0/1, directly connected</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   2001:DB8:ACAD:B::1/128 [0/0]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GigabitEthernet0/1, receive</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OI  2001:DB8:ACAD:C::/64 [110/2]</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FE80::AEF2:C5FF:FE66:60E1, GigabitEthernet0/0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C   2001:DB8:ACAD:D::/64 [0/0]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GigabitEthernet0/1/0, directly connected</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   2001:DB8:ACAD:D::1/128 [0/0]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GigabitEthernet0/1/0, receive</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OI  2001:DB8:ACAD:E::/64 [110/2]</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FE80::EAB7:48FF:FE07:DAB8, GigabitEthernet0/1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OI  2001:DB8:ACAD:F::/64 [110/3]</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FE80::AEF2:C5FF:FE66:60E1, GigabitEthernet0/0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   2001:DB8:ACAD:A1::/64 [110/2]</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FE80::26E9:B3FF:FE49:F720, GigabitEthernet0/1/0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OI  2001:DB8:ACAD:B1::/64 [110/2]</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FE80::EAB7:48FF:FE07:DAB8, GigabitEthernet0/1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   FF00::/8 [0/0]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Null0, receive</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R3#sh run</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Building configuration..</w:t>
      </w:r>
    </w:p>
    <w:p w:rsidR="007C4BC3" w:rsidRDefault="00836911" w:rsidP="007C4BC3">
      <w:pPr>
        <w:spacing w:after="0" w:line="240" w:lineRule="auto"/>
        <w:rPr>
          <w:rFonts w:ascii="Courier New" w:hAnsi="Courier New" w:cs="Courier New"/>
          <w:sz w:val="24"/>
        </w:rPr>
      </w:pPr>
      <w:r w:rsidRPr="00836911">
        <w:rPr>
          <w:rFonts w:ascii="Courier New" w:hAnsi="Courier New" w:cs="Courier New"/>
          <w:sz w:val="24"/>
        </w:rPr>
        <w:t>Cur</w:t>
      </w:r>
      <w:r w:rsidR="007C4BC3">
        <w:rPr>
          <w:rFonts w:ascii="Courier New" w:hAnsi="Courier New" w:cs="Courier New"/>
          <w:sz w:val="24"/>
        </w:rPr>
        <w:t>rent configuration : 1992 bytes</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Last configuration change at 15:41:11 UTC Fri Sep 7 2018</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version 15.2</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service timestamps debug datetime msec</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service timestamps log datetime msec</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no service password-encryption</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hostname R3</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boot-start-marker</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boot-end-marker</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no aaa new-model</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memo</w:t>
      </w:r>
      <w:r w:rsidR="007C4BC3">
        <w:rPr>
          <w:rFonts w:ascii="Courier New" w:hAnsi="Courier New" w:cs="Courier New"/>
          <w:sz w:val="24"/>
        </w:rPr>
        <w:t>ry-size iomem 10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ip cef</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ipv6 unicast-routing</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ipv6 cef</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mult</w:t>
      </w:r>
      <w:r w:rsidR="007C4BC3">
        <w:rPr>
          <w:rFonts w:ascii="Courier New" w:hAnsi="Courier New" w:cs="Courier New"/>
          <w:sz w:val="24"/>
        </w:rPr>
        <w:t>ilink bundle-name authentication</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voice-card 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license udi pid CISCO2901/K9 sn FTX1520806J</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lastRenderedPageBreak/>
        <w:t>license accept end user agreement</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license boot module c2900 technology-package securityk9</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license boot modul</w:t>
      </w:r>
      <w:r w:rsidR="007C4BC3">
        <w:rPr>
          <w:rFonts w:ascii="Courier New" w:hAnsi="Courier New" w:cs="Courier New"/>
          <w:sz w:val="24"/>
        </w:rPr>
        <w:t>e c2900 technology-package uck9</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vtp domain cisco</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vtp mode transparent</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redundancy</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interface Embedded-Service-Engine0/0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no ip address</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 xml:space="preserve"> shutdown</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interface GigabitEthernet0/0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ip address 192.168.2.2 255.255.255.0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duplex auto</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speed auto</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ipv6 address 2001:DB8:ACAD:B::2/64</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 xml:space="preserve"> ipv6 ospf 1 area 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interface GigabitEthernet0/1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ip address 192.168.5.1 255.255.255.0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duplex auto</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speed auto</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ipv6 address 2001:DB8:ACAD:E::1/64</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 xml:space="preserve"> ipv6 ospf 1 area 3</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interface Serial0/0/0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no ip address</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shutdown</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 xml:space="preserve"> clock rate 2000000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interface Serial0/0/1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no ip address</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shutdown</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 xml:space="preserve"> clock rate 2000000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interface GigabitEthernet0/1/0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no ip address</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shutdown</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duplex auto</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 xml:space="preserve"> speed auto</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router ospf 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router-id 3.3.3.3</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network 192.168.2.0 0.0.0.255 area 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network 192.168.5.0 0.0.0.255 area 3</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 xml:space="preserve"> default-information originate</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ip forward-protocol nd</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no ip http server</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no ip http secure-server</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lastRenderedPageBreak/>
        <w:t>ipv6 router ospf 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router-id 3.3.3.3</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 xml:space="preserve"> default-information originate</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control-plane</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mgcp profile default</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gatekeeper</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 xml:space="preserve"> shutdown</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line con 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password cisco</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logging synchronous</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login</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line aux 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line 2</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no activation-character</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no exec</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transport preferred none</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transport input all</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transport output lat pad telnet rlogin lapb-ta mop udptn v120 ssh</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stopbits 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line vty 0 5</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password cisco</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logging synchronous</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login</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 xml:space="preserve"> transport input all</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sch</w:t>
      </w:r>
      <w:r w:rsidR="007C4BC3">
        <w:rPr>
          <w:rFonts w:ascii="Courier New" w:hAnsi="Courier New" w:cs="Courier New"/>
          <w:sz w:val="24"/>
        </w:rPr>
        <w:t>eduler allocate 20000 1000</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end</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R3#sh ip route</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Codes: L - local, C - connected, S - static, R - RIP, M - mobile, B - BGP</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D - EIGRP, EX - EIGRP external, O - OSPF, IA - OSPF inter area</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N1 - OSPF NSSA external type 1, N2 - OSPF NSSA external type 2</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E1 - OSPF external type 1, E2 - OSPF external type 2</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i - IS-IS, su - IS-IS summary, L1 - IS-IS level-1, L2 - IS-IS level-2</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ia - IS-IS inter area, * - candidate default, U - per-user static route</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o - ODR, P - periodic downloaded static route, H - NHRP, l - LISP</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 - replicated route, % - next hop override</w:t>
      </w:r>
    </w:p>
    <w:p w:rsidR="00836911" w:rsidRPr="00836911" w:rsidRDefault="00836911" w:rsidP="007C4BC3">
      <w:pPr>
        <w:spacing w:after="0" w:line="240" w:lineRule="auto"/>
        <w:rPr>
          <w:rFonts w:ascii="Courier New" w:hAnsi="Courier New" w:cs="Courier New"/>
          <w:sz w:val="24"/>
        </w:rPr>
      </w:pP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Gateway of last resort is not set</w:t>
      </w:r>
    </w:p>
    <w:p w:rsidR="00836911" w:rsidRPr="00836911" w:rsidRDefault="00836911" w:rsidP="007C4BC3">
      <w:pPr>
        <w:spacing w:after="0" w:line="240" w:lineRule="auto"/>
        <w:rPr>
          <w:rFonts w:ascii="Courier New" w:hAnsi="Courier New" w:cs="Courier New"/>
          <w:sz w:val="24"/>
        </w:rPr>
      </w:pP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     192.168.1.0/24 [110/2] via 192.168.2.1, 00:24:04, GigabitEthernet0/0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192.168.2.0/24 is variably subnetted, 2 subnets, 2 masks</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C        192.168.2.0/24 is directly connected, GigabitEthernet0/0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        192.168.2.2/32 is directly connected, GigabitEthernet0/0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 IA  192.168.3.0/24 [110/3] via 192.168.2.1, 00:24:04, GigabitEthernet0/0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 IA  192.168.4.0/24 [110/2] via 192.168.2.1, 00:24:04, GigabitEthernet0/0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192.168.5.0/24 is variably subnetted, 2 subnets, 2 masks</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C        192.168.5.0/24 is directly connected, GigabitEthernet0/1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        192.168.5.1/32 is directly connected, GigabitEthernet0/1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 IA  192.168.6.0/24 [110/4] via 192.168.2.1, 00:24:04, GigabitEthernet0/0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 IA  192.168.7.0/24 [110/3] via 192.168.2.1, 00:11:17, GigabitEthernet0/0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     192.168.8.0/24 [110/2] via 192.168.5.2, 00:08:45, GigabitEthernet0/1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R3#sh ipv6 route</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IPv6 Routing Table - default - 11 entries</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Codes: C - Connected, L - Local, S - Static, U - Per-user Static route</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B - BGP, HA - Home Agent, MR - Mobile Router, R - RIP</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H - NHRP, I1 - ISIS L1, I2 - ISIS L2, IA - ISIS interarea</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IS - ISIS summary, D - EIGRP, EX - EIGRP external, NM - NEMO</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ND - ND Default, NDp - ND Prefix, DCE - Destination, NDr - Redirect</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O - OSPF Intra, OI - OSPF Inter, OE1 - OSPF ext 1, OE2 - OSPF ext 2</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ON1 - OSPF NSSA ext 1, ON2 - OSPF NSSA ext 2, l - LISP</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   2001:DB8:ACAD:A::/64 [110/2]</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FE80::EAB7:48FF:FE75:7A81, GigabitEthernet0/0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C   2001:DB8:ACAD:B::/64 [0/0]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lastRenderedPageBreak/>
        <w:t xml:space="preserve">     via GigabitEthernet0/0, directly connected</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   2001:DB8:ACAD:B::2/128 [0/0]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GigabitEthernet0/0, receive</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OI  2001:DB8:ACAD:C::/64 [110/3]</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FE80::EAB7:48FF:FE75:7A81, GigabitEthernet0/0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OI  2001:DB8:ACAD:D::/64 [110/2]</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FE80::EAB7:48FF:FE75:7A81, GigabitEthernet0/0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C   2001:DB8:ACAD:E::/64 [0/0]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GigabitEthernet0/1, directly connected</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   2001:DB8:ACAD:E::1/128 [0/0]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GigabitEthernet0/1, receive</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OI  2001:DB8:ACAD:F::/64 [110/4]</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FE80::EAB7:48FF:FE75:7A81, GigabitEthernet0/0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OI  2001:DB8:ACAD:A1::/64 [110/3]</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FE80::EAB7:48FF:FE75:7A81, GigabitEthernet0/0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   2001:DB8:ACAD:B1::/64 [110/1]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GigabitEthernet0/1, directly connected</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   FF00::/8 [0/0]</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 xml:space="preserve">     via Null0, receive</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R4#sh run</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hostname R4</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boot-start-marker</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boot-end-marker</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no aaa new-model</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memory-size iomem 10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ip cef</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ipv6 unicast-routing</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ipv6 cef</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mult</w:t>
      </w:r>
      <w:r w:rsidR="007C4BC3">
        <w:rPr>
          <w:rFonts w:ascii="Courier New" w:hAnsi="Courier New" w:cs="Courier New"/>
          <w:sz w:val="24"/>
        </w:rPr>
        <w:t>ilink bundle-name authenticated</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voice-card 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license udi pid CISCO2901/K9 sn FTX1520806A</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license accept end user agreement</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license boot module c2900 technology-package securityk9</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license boot modul</w:t>
      </w:r>
      <w:r w:rsidR="007C4BC3">
        <w:rPr>
          <w:rFonts w:ascii="Courier New" w:hAnsi="Courier New" w:cs="Courier New"/>
          <w:sz w:val="24"/>
        </w:rPr>
        <w:t>e c2900 technology-package uck9</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vtp domain cisco</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vtp mode transparent</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redundancy</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interface Embedded-Service-Engine0/0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no ip address</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 xml:space="preserve"> shutdown</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interface GigabitEthernet0/0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ip address 192.168.6.1 255.255.255.0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lastRenderedPageBreak/>
        <w:t xml:space="preserve"> duplex auto</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speed auto</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ipv6 address 2001:DB8:ACAD:F::1/64</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 xml:space="preserve"> ipv6 ospf 1 area 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interface GigabitEthernet0/1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ip address 192.168.3.2 255.255.255.0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duplex auto</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speed auto</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ipv6 address 2001:DB8:ACAD:C::2/64</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 xml:space="preserve"> ipv6 ospf 1 area 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interface Serial0/0/0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no ip address</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shutdown</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 xml:space="preserve"> clock rate 2000000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interface Serial0/0/1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no ip address</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shutdown</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clock rate 2000000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interface GigabitEthernet0/1/0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no ip address</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shutdown</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duplex auto</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 xml:space="preserve"> speed auto</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router ospf 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router-id 4.4.4.4</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network 192.168.3.0 0.0.0.255 area 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network 192.168.6.0 0.0.0.255 area 1</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 xml:space="preserve"> default-information originate</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ip forward-protocol nd</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no ip http server</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no ip http secure-server</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ipv6 router ospf 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router-id 4.4.4.4</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 xml:space="preserve"> default-information originate</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control-plane</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mgcp profile default</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gatekeeper</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 xml:space="preserve"> shutdown</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line con 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password cisco</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logging synchronous</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login</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lastRenderedPageBreak/>
        <w:t>line aux 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line 2</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no activation-character</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no exec</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transport preferred none</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transport input all</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transport output lat pad telnet rlogin lapb-ta mop udptn v120 ssh</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stopbits 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line vty 0 5</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password cisco</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logging synchronous</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login</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 xml:space="preserve"> transport input all</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scheduler allocate 20000 1000</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end</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R4#sh ip route</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Codes: L - local, C - connected, S - static, R - RIP, M - mobile, B - BGP</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D - EIGRP, EX - EIGRP external, O - OSPF, IA - OSPF inter area</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N1 - OSPF NSSA external type 1, N2 - OSPF NSSA external type 2</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E1 - OSPF external type 1, E2 - OSPF external type 2</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i - IS-IS, su - IS-IS summary, L1 - IS-IS level-1, L2 - IS-IS level-2</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ia - IS-IS inter area, * - candidate default, U - per-user static route</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o - ODR, P - periodic downloaded static route, H - NHRP, l - LISP</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 - replicated route, % - next hop override</w:t>
      </w:r>
    </w:p>
    <w:p w:rsidR="00836911" w:rsidRPr="00836911" w:rsidRDefault="00836911" w:rsidP="007C4BC3">
      <w:pPr>
        <w:spacing w:after="0" w:line="240" w:lineRule="auto"/>
        <w:rPr>
          <w:rFonts w:ascii="Courier New" w:hAnsi="Courier New" w:cs="Courier New"/>
          <w:sz w:val="24"/>
        </w:rPr>
      </w:pP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Gateway of last resort is not set</w:t>
      </w:r>
    </w:p>
    <w:p w:rsidR="00836911" w:rsidRPr="00836911" w:rsidRDefault="00836911" w:rsidP="007C4BC3">
      <w:pPr>
        <w:spacing w:after="0" w:line="240" w:lineRule="auto"/>
        <w:rPr>
          <w:rFonts w:ascii="Courier New" w:hAnsi="Courier New" w:cs="Courier New"/>
          <w:sz w:val="24"/>
        </w:rPr>
      </w:pP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 IA  192.168.1.0/24 [110/2] via 192.168.3.1, 00:34:11, GigabitEthernet0/1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 IA  192.168.2.0/24 [110/3] via 192.168.3.1, 00:34:11, GigabitEthernet0/1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192.168.3.0/24 is variably subnetted, 2 subnets, 2 masks</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C        192.168.3.0/24 is directly connected, GigabitEthernet0/1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lastRenderedPageBreak/>
        <w:t>L        192.168.3.2/32 is directly connected, GigabitEthernet0/1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 IA  192.168.4.0/24 [110/3] via 192.168.3.1, 00:34:11, GigabitEthernet0/1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 IA  192.168.5.0/24 [110/4] via 192.168.3.1, 00:24:24, GigabitEthernet0/1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192.168.6.0/24 is variably subnetted, 2 subnets, 2 masks</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C        192.168.6.0/24 is directly connected, GigabitEthernet0/0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        192.168.6.1/32 is directly connected, GigabitEthernet0/0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 IA  192.168.7.0/24 [110/4] via 192.168.3.1, 00:12:37, GigabitEthernet0/1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 IA  192.168.8.0/24 [110/5] via 192.168.3.1, 00:11:12, GigabitEthernet0/1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R4#sh ipv6 route</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IPv6 Routing Table - default - 11 entries</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Codes: C - Connected, L - Local, S - Static, U - Per-user Static route</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B - BGP, HA - Home Agent, MR - Mobile Router, R - RIP</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H - NHRP, I1 - ISIS L1, I2 - ISIS L2, IA - ISIS interarea</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IS - ISIS summary, D - EIGRP, EX - EIGRP external, NM - NEMO</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ND - ND Default, NDp - ND Prefix, DCE - Destination, NDr - Redirect</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O - OSPF Intra, OI - OSPF Inter, OE1 - OSPF ext 1, OE2 - OSPF ext 2</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ON1 - OSPF NSSA ext 1, ON2 - OSPF NSSA ext 2, l - LISP</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OI  2001:DB8:ACAD:A::/64 [110/2]</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FE80::AEF2:C5FF:FE66:60E0, GigabitEthernet0/1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OI  2001:DB8:ACAD:B::/64 [110/3]</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FE80::AEF2:C5FF:FE66:60E0, GigabitEthernet0/1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C   2001:DB8:ACAD:C::/64 [0/0]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GigabitEthernet0/1, directly connected</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   2001:DB8:ACAD:C::2/128 [0/0]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GigabitEthernet0/1, receive</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OI  2001:DB8:ACAD:D::/64 [110/3]</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FE80::AEF2:C5FF:FE66:60E0, GigabitEthernet0/1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OI  2001:DB8:ACAD:E::/64 [110/4]</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FE80::AEF2:C5FF:FE66:60E0, GigabitEthernet0/1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C   2001:DB8:ACAD:F::/64 [0/0]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lastRenderedPageBreak/>
        <w:t xml:space="preserve">     via GigabitEthernet0/0, directly connected</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   2001:DB8:ACAD:F::1/128 [0/0]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GigabitEthernet0/0, receive</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OI  2001:DB8:ACAD:A1::/64 [110/4]</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FE80::AEF2:C5FF:FE66:60E0, GigabitEthernet0/1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OI  2001:DB8:ACAD:B1::/64 [110/4]</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FE80::AEF2:C5FF:FE66:60E0, GigabitEthernet0/1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   FF00::/8 [0/0]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Null0, receive</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R4#</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R5#sh run</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Building configuration...</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Current configuration : 1895 bytes</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Last configuration change at 14:50:32 UTC Fri Sep 7 2018</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version 15.2</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service timestamps debug datetime msec</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service timestamps log datetime msec</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no service password-encryption</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hostname R5</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boot-start-marker</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boot-end-marker</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no aaa new-model</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memory-size iomem 10</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ip cef</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ipv6 unicast-routing</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ipv6 ce</w:t>
      </w:r>
      <w:r w:rsidR="007C4BC3">
        <w:rPr>
          <w:rFonts w:ascii="Courier New" w:hAnsi="Courier New" w:cs="Courier New"/>
          <w:sz w:val="24"/>
        </w:rPr>
        <w:t>f</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mult</w:t>
      </w:r>
      <w:r w:rsidR="007C4BC3">
        <w:rPr>
          <w:rFonts w:ascii="Courier New" w:hAnsi="Courier New" w:cs="Courier New"/>
          <w:sz w:val="24"/>
        </w:rPr>
        <w:t>ilink bundle-name authenticated</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voice-card 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license udi pid CISCO2901/K9 sn FTX180180LX</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license accept end user agreement</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license boot module c2900 technology-package securityk9</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license boot modul</w:t>
      </w:r>
      <w:r w:rsidR="007C4BC3">
        <w:rPr>
          <w:rFonts w:ascii="Courier New" w:hAnsi="Courier New" w:cs="Courier New"/>
          <w:sz w:val="24"/>
        </w:rPr>
        <w:t>e c2900 technology-package uck9</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vtp domain cisco</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vtp mode transparent</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redundancy</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interface Embedded-Service-Engine0/0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no ip address</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 xml:space="preserve"> shutdown</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interface GigabitEthernet0/0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ip address 192.168.4.2 255.255.255.0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duplex auto</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speed auto</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lastRenderedPageBreak/>
        <w:t xml:space="preserve"> ipv6 address 2001:DB8:ACAD:D::2/64</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 xml:space="preserve"> ipv6 ospf 1 area 2</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interface GigabitEthernet0/1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ip address 192.168.7.1 255.255.255.0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duplex auto</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speed auto</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ipv6 address 2001:DB8:ACAD:A1::1/64</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 xml:space="preserve"> ipv6 ospf 1 area 2</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interface Serial0/0/0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no ip address</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shutdown</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 xml:space="preserve"> clock rate 2000000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interface Serial0/0/1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no ip address</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shutdown</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 xml:space="preserve"> clock rate 2000000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router ospf 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router-id 5.5.5.5</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network 192.168.4.0 0.0.0.255 area 2</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network 192.168.7.0 0.0.0.255 area 2</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 xml:space="preserve"> default-information originate</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ip forward-protocol nd</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no ip http server</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no ip http secure-server</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ipv6 router ospf 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router-id 5.5.5.5</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 xml:space="preserve"> default-information originate</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control-plane</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mgcp profile default</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gatekeeper</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 xml:space="preserve"> shutdown</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line con 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password cisco</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logging synchronous</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login</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line aux 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line 2</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no activation-character</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no exec</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transport preferred none</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transport output lat pad telnet rlogin lapb-ta mop udptn v120 ssh</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lastRenderedPageBreak/>
        <w:t xml:space="preserve"> stopbits 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line vty 0 5</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password cisco</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logging synchronous</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login</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 xml:space="preserve"> transport input all</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scheduler allocate 20000 1000</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end</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R5#sh ip route</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Codes: L - local, C - connected, S - static, R - RIP, M - mobile, B - BGP</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D - EIGRP, EX - EIGRP external, O - OSPF, IA - OSPF inter area</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N1 - OSPF NSSA external type 1, N2 - OSPF NSSA external type 2</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E1 - OSPF external type 1, E2 - OSPF external type 2</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i - IS-IS, su - IS-IS summary, L1 - IS-IS level-1, L2 - IS-IS level-2</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ia - IS-IS inter area, * - candidate default, U - per-user static route</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o - ODR, P - periodic downloaded static route, H - NHRP, l - LISP</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 - replicated route, % - next hop override</w:t>
      </w:r>
    </w:p>
    <w:p w:rsidR="00836911" w:rsidRPr="00836911" w:rsidRDefault="00836911" w:rsidP="007C4BC3">
      <w:pPr>
        <w:spacing w:after="0" w:line="240" w:lineRule="auto"/>
        <w:rPr>
          <w:rFonts w:ascii="Courier New" w:hAnsi="Courier New" w:cs="Courier New"/>
          <w:sz w:val="24"/>
        </w:rPr>
      </w:pP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Gateway of last resort is not set</w:t>
      </w:r>
    </w:p>
    <w:p w:rsidR="00836911" w:rsidRPr="00836911" w:rsidRDefault="00836911" w:rsidP="007C4BC3">
      <w:pPr>
        <w:spacing w:after="0" w:line="240" w:lineRule="auto"/>
        <w:rPr>
          <w:rFonts w:ascii="Courier New" w:hAnsi="Courier New" w:cs="Courier New"/>
          <w:sz w:val="24"/>
        </w:rPr>
      </w:pP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 IA  192.168.1.0/24 [110/2] via 192.168.4.1, 00:35:03, GigabitEthernet0/0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 IA  192.168.2.0/24 [110/2] via 192.168.4.1, 00:35:03, GigabitEthernet0/0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 IA  192.168.3.0/24 [110/3] via 192.168.4.1, 00:35:03, GigabitEthernet0/0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192.168.4.0/24 is variably subnetted, 2 subnets, 2 masks</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C        192.168.4.0/24 is directly connected, GigabitEthernet0/0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        192.168.4.2/32 is directly connected, GigabitEthernet0/0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 IA  192.168.5.0/24 [110/3] via 192.168.4.1, 00:25:45, GigabitEthernet0/0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 IA  192.168.6.0/24 [110/4] via 192.168.4.1, 00:34:21, GigabitEthernet0/0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192.168.7.0/24 is variably subnetted, 2 subnets, 2 masks</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lastRenderedPageBreak/>
        <w:t>C        192.168.7.0/24 is directly connected, GigabitEthernet0/1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        192.168.7.1/32 is directly connected, GigabitEthernet0/1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 IA  192.168.8.0/24 [110/4] via 192.168.4.1, 00:12:33, GigabitEthernet0/0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R5#sh ipv6 route</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IPv6 Routing Table - default - 11 entries</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Codes: C - Connected, L - Local, S - Static, U - Per-user Static route</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B - BGP, HA - Home Agent, MR - Mobile Router, R - RIP</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H - NHRP, I1 - ISIS L1, I2 - ISIS L2, IA - ISIS interarea</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IS - ISIS summary, D - EIGRP, EX - EIGRP external, NM - NEMO</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ND - ND Default, NDp - ND Prefix, DCE - Destination, NDr - Redirect</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O - OSPF Intra, OI - OSPF Inter, OE1 - OSPF ext 1, OE2 - OSPF ext 2</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ON1 - OSPF NSSA ext 1, ON2 - OSPF NSSA ext 2, l - LISP</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OI  2001:DB8:ACAD:A::/64 [110/2]</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FE80::EAB7:48FF:FE75:7A90, GigabitEthernet0/0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OI  2001:DB8:ACAD:B::/64 [110/2]</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FE80::EAB7:48FF:FE75:7A90, GigabitEthernet0/0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OI  2001:DB8:ACAD:C::/64 [110/3]</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FE80::EAB7:48FF:FE75:7A90, GigabitEthernet0/0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C   2001:DB8:ACAD:D::/64 [0/0]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GigabitEthernet0/0, directly connected</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   2001:DB8:ACAD:D::2/128 [0/0]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GigabitEthernet0/0, receive</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OI  2001:DB8:ACAD:E::/64 [110/3]</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FE80::EAB7:48FF:FE75:7A90, GigabitEthernet0/0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OI  2001:DB8:ACAD:F::/64 [110/4]</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FE80::EAB7:48FF:FE75:7A90, GigabitEthernet0/0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C   2001:DB8:ACAD:A1::/64 [0/0]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GigabitEthernet0/1, directly connected</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   2001:DB8:ACAD:A1::1/128 [0/0]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GigabitEthernet0/1, receive</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OI  2001:DB8:ACAD:B1::/64 [110/3]</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FE80::EAB7:48FF:FE75:7A90, GigabitEthernet0/0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   FF00::/8 [0/0]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Null0, receive</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lastRenderedPageBreak/>
        <w:t>R5#</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R6#sh run</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Building configuration...</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hostname R6</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boot-start-marker</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boot-e</w:t>
      </w:r>
      <w:r w:rsidR="007C4BC3">
        <w:rPr>
          <w:rFonts w:ascii="Courier New" w:hAnsi="Courier New" w:cs="Courier New"/>
          <w:sz w:val="24"/>
        </w:rPr>
        <w:t>nd-marker</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no aaa new-model</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memory-size iomem 10</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ip cef</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ip domain name www.ISP.com</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ipv6 unicast-routing</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ipv6 cef</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mult</w:t>
      </w:r>
      <w:r w:rsidR="007C4BC3">
        <w:rPr>
          <w:rFonts w:ascii="Courier New" w:hAnsi="Courier New" w:cs="Courier New"/>
          <w:sz w:val="24"/>
        </w:rPr>
        <w:t>ilink bundle-name authenticatate</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voice-card 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license udi pid CISCO2901/K9 sn FTX180180LM</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license accept end user agreement</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license boot module c2900 technology-package securityk9</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license boot modul</w:t>
      </w:r>
      <w:r w:rsidR="007C4BC3">
        <w:rPr>
          <w:rFonts w:ascii="Courier New" w:hAnsi="Courier New" w:cs="Courier New"/>
          <w:sz w:val="24"/>
        </w:rPr>
        <w:t>e c2900 technology-package uck9</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vtp domain cisco</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vtp mode transparent</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redundancy</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interface Embedded-Service-Engine0/0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no ip address</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 xml:space="preserve"> shutdown</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interface GigabitEthernet0/0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ip address 192.168.5.2 255.255.255.0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duplex auto</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speed auto</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ipv6 address 2001:DB8:ACAD:B1::1/64</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 xml:space="preserve"> ipv6 ospf 1 area 3</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interface GigabitEthernet0/1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ip address 192.168.8.1 255.255.255.0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duplex auto</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speed auto</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ipv6 address 2001:DB8:ACAD:E::2/64</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 xml:space="preserve"> ipv6 ospf 1 area 3</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interface Serial0/0/0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no ip address</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shutdown</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 xml:space="preserve"> clock rate 2000000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interface Serial0/0/1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no ip address</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lastRenderedPageBreak/>
        <w:t xml:space="preserve"> shutdown</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 xml:space="preserve"> clock rate 200000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router ospf 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router-id 6.6.6.6</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network 192.168.5.0 0.0.0.255 area 3</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network 192.168.8.0 0.0.0.255 area 3</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 xml:space="preserve"> default-information originate</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ip forward-protocol nd</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no ip http server</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no ip http secure-server</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ipv6 router ospf 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router-id 6.6.6.6</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 xml:space="preserve"> default-information originate</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control-plane</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mgcp profile default</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gatekeeper</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 xml:space="preserve"> shutdown</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line con 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password cisco</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logging synchronous</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login</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line aux 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line 2</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no activation-character</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no exec</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transport preferred none</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transport output lat pad telnet rlogin lapb-ta mop udptn v120 ssh</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stopbits 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line vty 0 4</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password cisco</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logging synchronous</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login</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transport input all</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line vty 5 6</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password cisco</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logging synchronous</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login</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transport input</w:t>
      </w:r>
      <w:r w:rsidR="007C4BC3">
        <w:rPr>
          <w:rFonts w:ascii="Courier New" w:hAnsi="Courier New" w:cs="Courier New"/>
          <w:sz w:val="24"/>
        </w:rPr>
        <w:t xml:space="preserve"> all</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scheduler allocate 20000 1000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end</w:t>
      </w:r>
    </w:p>
    <w:p w:rsidR="00836911" w:rsidRPr="00836911" w:rsidRDefault="00836911" w:rsidP="007C4BC3">
      <w:pPr>
        <w:spacing w:after="0" w:line="240" w:lineRule="auto"/>
        <w:rPr>
          <w:rFonts w:ascii="Courier New" w:hAnsi="Courier New" w:cs="Courier New"/>
          <w:sz w:val="24"/>
        </w:rPr>
      </w:pP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lastRenderedPageBreak/>
        <w:t>R6#sh ip route</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Codes: L - local, C - connected, S - static, R - RIP, M - mobile, B - BGP</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D - EIGRP, EX - EIGRP external, O - OSPF, IA - OSPF inter area</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N1 - OSPF NSSA external type 1, N2 - OSPF NSSA external type 2</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E1 - OSPF external type 1, E2 - OSPF external type 2</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i - IS-IS, su - IS-IS summary, L1 - IS-IS level-1, L2 - IS-IS level-2</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ia - IS-IS inter area, * - candidate default, U - per-user static route</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o - ODR, P - periodic downloaded static route, H - NHRP, l - LISP</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 - replicated route, % - next hop override</w:t>
      </w:r>
    </w:p>
    <w:p w:rsidR="00836911" w:rsidRPr="00836911" w:rsidRDefault="00836911" w:rsidP="007C4BC3">
      <w:pPr>
        <w:spacing w:after="0" w:line="240" w:lineRule="auto"/>
        <w:rPr>
          <w:rFonts w:ascii="Courier New" w:hAnsi="Courier New" w:cs="Courier New"/>
          <w:sz w:val="24"/>
        </w:rPr>
      </w:pP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Gateway of last resort is not set</w:t>
      </w:r>
    </w:p>
    <w:p w:rsidR="00836911" w:rsidRPr="00836911" w:rsidRDefault="00836911" w:rsidP="007C4BC3">
      <w:pPr>
        <w:spacing w:after="0" w:line="240" w:lineRule="auto"/>
        <w:rPr>
          <w:rFonts w:ascii="Courier New" w:hAnsi="Courier New" w:cs="Courier New"/>
          <w:sz w:val="24"/>
        </w:rPr>
      </w:pP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 IA  192.168.1.0/24 [110/3] via 192.168.5.1, 00:26:58, GigabitEthernet0/0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 IA  192.168.2.0/24 [110/2] via 192.168.5.1, 00:26:58, GigabitEthernet0/0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 IA  192.168.3.0/24 [110/4] via 192.168.5.1, 00:26:58, GigabitEthernet0/0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 IA  192.168.4.0/24 [110/3] via 192.168.5.1, 00:26:58, GigabitEthernet0/0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192.168.5.0/24 is variably subnetted, 2 subnets, 2 masks</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C        192.168.5.0/24 is directly connected, GigabitEthernet0/0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        192.168.5.2/32 is directly connected, GigabitEthernet0/0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 IA  192.168.6.0/24 [110/5] via 192.168.5.1, 00:26:58, GigabitEthernet0/0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 IA  192.168.7.0/24 [110/4] via 192.168.5.1, 00:15:00, GigabitEthernet0/0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192.168.8.0/24 is variably subnetted, 2 subnets, 2 masks</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C        192.168.8.0/24 is directly connected, GigabitEthernet0/1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        192.168.8.1/32 is directly connected, GigabitEthernet0/1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R6#sh ipv6 route</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IPv6 Routing Table - default - 11 entries</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lastRenderedPageBreak/>
        <w:t>Codes: C - Connected, L - Local, S - Static, U - Per-user Static route</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B - BGP, HA - Home Agent, MR - Mobile Router, R - RIP</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H - NHRP, I1 - ISIS L1, I2 - ISIS L2, IA - ISIS interarea</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IS - ISIS summary, D - EIGRP, EX - EIGRP external, NM - NEMO</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ND - ND Default, NDp - ND Prefix, DCE - Destination, NDr - Redirect</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O - OSPF Intra, OI - OSPF Inter, OE1 - OSPF ext 1, OE2 - OSPF ext 2</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ON1 - OSPF NSSA ext 1, ON2 - OSPF NSSA ext 2, l - LISP</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OI  2001:DB8:ACAD:A::/64 [110/3]</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FE80::EAB7:48FF:FE07:DAB9, GigabitEthernet0/0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OI  2001:DB8:ACAD:B::/64 [110/2]</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FE80::EAB7:48FF:FE07:DAB9, GigabitEthernet0/0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OI  2001:DB8:ACAD:C::/64 [110/4]</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FE80::EAB7:48FF:FE07:DAB9, GigabitEthernet0/0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OI  2001:DB8:ACAD:D::/64 [110/3]</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FE80::EAB7:48FF:FE07:DAB9, GigabitEthernet0/0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C   2001:DB8:ACAD:E::/64 [0/0]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GigabitEthernet0/1, directly connected</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   2001:DB8:ACAD:E::2/128 [0/0]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GigabitEthernet0/1, receive</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OI  2001:DB8:ACAD:F::/64 [110/5]</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FE80::EAB7:48FF:FE07:DAB9, GigabitEthernet0/0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OI  2001:DB8:ACAD:A1::/64 [110/4]</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FE80::EAB7:48FF:FE07:DAB9, GigabitEthernet0/0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C   2001:DB8:ACAD:B1::/64 [0/0]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GigabitEthernet0/0, directly connected</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   2001:DB8:ACAD:B1::1/128 [0/0]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GigabitEthernet0/0, receive</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   FF00::/8 [0/0]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Null0, receive</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S2#sh run</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hostname S2</w:t>
      </w:r>
    </w:p>
    <w:p w:rsidR="00836911" w:rsidRPr="00836911" w:rsidRDefault="00836911" w:rsidP="007C4BC3">
      <w:pPr>
        <w:spacing w:after="0" w:line="240" w:lineRule="auto"/>
        <w:rPr>
          <w:rFonts w:ascii="Courier New" w:hAnsi="Courier New" w:cs="Courier New"/>
          <w:sz w:val="24"/>
        </w:rPr>
      </w:pP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boot-start-marker</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boot-end-marker</w:t>
      </w:r>
    </w:p>
    <w:p w:rsidR="00836911" w:rsidRPr="00836911" w:rsidRDefault="00836911" w:rsidP="007C4BC3">
      <w:pPr>
        <w:spacing w:after="0" w:line="240" w:lineRule="auto"/>
        <w:rPr>
          <w:rFonts w:ascii="Courier New" w:hAnsi="Courier New" w:cs="Courier New"/>
          <w:sz w:val="24"/>
        </w:rPr>
      </w:pPr>
    </w:p>
    <w:p w:rsidR="00836911" w:rsidRPr="00836911" w:rsidRDefault="00836911" w:rsidP="007C4BC3">
      <w:pPr>
        <w:spacing w:after="0" w:line="240" w:lineRule="auto"/>
        <w:rPr>
          <w:rFonts w:ascii="Courier New" w:hAnsi="Courier New" w:cs="Courier New"/>
          <w:sz w:val="24"/>
        </w:rPr>
      </w:pPr>
    </w:p>
    <w:p w:rsidR="00836911" w:rsidRPr="00836911" w:rsidRDefault="00836911" w:rsidP="007C4BC3">
      <w:pPr>
        <w:spacing w:after="0" w:line="240" w:lineRule="auto"/>
        <w:rPr>
          <w:rFonts w:ascii="Courier New" w:hAnsi="Courier New" w:cs="Courier New"/>
          <w:sz w:val="24"/>
        </w:rPr>
      </w:pP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lastRenderedPageBreak/>
        <w:t>no aaa new-model</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system mtu routing 1500</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ip routing</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ipv6 unicast-routing</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vtp domain cisco</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vtp mode transparent</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no </w:t>
      </w:r>
      <w:r w:rsidR="007C4BC3">
        <w:rPr>
          <w:rFonts w:ascii="Courier New" w:hAnsi="Courier New" w:cs="Courier New"/>
          <w:sz w:val="24"/>
        </w:rPr>
        <w:t>mpls traffic-eng auto-bw timers</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spanning-tree mode pvst</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spanning-tree extend system-id</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vlan inter</w:t>
      </w:r>
      <w:r w:rsidR="007C4BC3">
        <w:rPr>
          <w:rFonts w:ascii="Courier New" w:hAnsi="Courier New" w:cs="Courier New"/>
          <w:sz w:val="24"/>
        </w:rPr>
        <w:t>nal allocation policy ascending</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vlan 2</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 xml:space="preserve"> name Data</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vlan 3,10,30,50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vlan 996</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 xml:space="preserve"> name CUSTOMER_NATIVE</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interface FastEthernet1/0/1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no switchport</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ip address 192.168.7.2 255.255.255.0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ipv6 address 2001:DB8:ACAD:A1::2/64</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 xml:space="preserve"> ipv6 ospf 1 area 2</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interface FastEthernet1/0/2</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interface FastEthernet1</w:t>
      </w:r>
      <w:r w:rsidR="007C4BC3">
        <w:rPr>
          <w:rFonts w:ascii="Courier New" w:hAnsi="Courier New" w:cs="Courier New"/>
          <w:sz w:val="24"/>
        </w:rPr>
        <w:t>/0/3</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interface FastEthernet1/0/4</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interface FastEthernet1/0/5</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interface FastEthernet1/0/6</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interface FastEthernet1/0/7</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interface FastEthernet1/0/8</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interface FastEthernet1/0/9</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interface FastEthernet1/0/10</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interface FastEthernet1/0/11</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interface FastEthernet1/0/12</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interface FastEthernet1/0/13</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interface FastEthernet1/0/14</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interface FastEthernet1/0/15</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interface FastEthernet1/0/16</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interface FastEthernet1/0/17</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interface FastEthernet1/0/18</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interface FastEthernet1/0/19</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interfac</w:t>
      </w:r>
      <w:r w:rsidR="007C4BC3">
        <w:rPr>
          <w:rFonts w:ascii="Courier New" w:hAnsi="Courier New" w:cs="Courier New"/>
          <w:sz w:val="24"/>
        </w:rPr>
        <w:t>e FastEthernet1/0/20</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interface FastEthernet1/0/21</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interface FastEthernet1/0/22</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interface FastEthernet1/0/23</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lastRenderedPageBreak/>
        <w:t>interface FastEthernet1/0/24</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interface GigabitEthernet1/0/1</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interface GigabitEthernet1/0/2</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interface GigabitEthernet1/1/1</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 xml:space="preserve"> speed auto 100</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interface GigabitEthernet1/1/2</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interface Vlan1</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 xml:space="preserve"> no ip addres</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router ospf 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router-id 7.7.7.7</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network 192.168.7.0 0.0.0.255 area 2</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 xml:space="preserve"> default-information originate</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ip http server</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ip http secure-server</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logging esm config</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ipv6 router ospf 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router-id 7.7.7.7</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default-information originate</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line con 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password cisco</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logging synchronous</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login</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line vty 0 4</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password cisco</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logging synchronous</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login</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line vty 5 15</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password cisco</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logging synchronous</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login</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end</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S2#sh ip route</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Codes: L - local, C - connected, S - static, R - RIP, M - mobile, B - BGP</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D - EIGRP, EX - EIGRP external, O - OSPF, IA - OSPF inter area</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N1 - OSPF NSSA external type 1, N2 - OSPF NSSA external type 2</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E1 - OSPF external type 1, E2 - OSPF external type 2</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i - IS-IS, su - IS-IS summary, L1 - IS-IS level-1, L2 - IS-IS level-2</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lastRenderedPageBreak/>
        <w:t xml:space="preserve">       ia - IS-IS inter area, * - candidate default, U - per-user static route</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o - ODR, P - periodic downloaded static route, H - NHRP, l - LISP</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 - replicated route, % - next hop override</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Gateway of last resort is not set</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 IA  192.168.1.0/24 [110/3] via 192.168.7.1, 00:15:13, FastEthernet1/0/1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 IA  192.168.2.0/24 [110/3] via 192.168.7.1, 00:15:13, FastEthernet1/0/1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 IA  192.168.3.0/24 [110/4] via 192.168.7.1, 00:15:13, FastEthernet1/0/1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     192.168.4.0/24 [110/2] via 192.168.7.1, 00:15:13, FastEthernet1/0/1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 IA  192.168.5.0/24 [110/4] via 192.168.7.1, 00:15:13, FastEthernet1/0/1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 IA  192.168.6.0/24 [110/5] via 192.168.7.1, 00:15:13, FastEthernet1/0/1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192.168.7.0/24 is variably subnetted, 2 subnets, 2 masks</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C        192.168.7.0/24 is directly connected, FastEthernet1/0/1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        192.168.7.2/32 is directly connected, FastEthernet1/0/1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 IA  192.168.8.0/24 [110/5] via 192.168.7.1, 00:14:45, FastEthernet1/0/1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S2#sh ipv6 route</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IPv6 Routing Table - default - 10 entries</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Codes: C - Connected, L - Local, S - Static, U - Per-user Static route</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B - BGP, R - RIP, D - EIGRP, EX - EIGRP external</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ND - Neighbor Discovery</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O - OSPF Intra, OI - OSPF Inter, OE1 - OSPF ext 1, OE2 - OSPF ext 2</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ON1 - OSPF NSSA ext 1, ON2 - OSPF NSSA ext 2</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OI  2001:DB8:ACAD:A::/64 [110/3]</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FE80::26E9:B3FF:FE49:F721, FastEthernet1/0/1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OI  2001:DB8:ACAD:B::/64 [110/3]</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FE80::26E9:B3FF:FE49:F721, FastEthernet1/0/1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OI  2001:DB8:ACAD:C::/64 [110/4]</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FE80::26E9:B3FF:FE49:F721, FastEthernet1/0/1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   2001:DB8:ACAD:D::/64 [110/2]</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FE80::26E9:B3FF:FE49:F721, FastEthernet1/0/1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lastRenderedPageBreak/>
        <w:t>OI  2001:DB8:ACAD:E::/64 [110/4]</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FE80::26E9:B3FF:FE49:F721, FastEthernet1/0/1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OI  2001:DB8:ACAD:F::/64 [110/5]</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FE80::26E9:B3FF:FE49:F721, FastEthernet1/0/1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C   2001:DB8:ACAD:A1::/64 [0/0]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FastEthernet1/0/1, directly connected</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   2001:DB8:ACAD:A1::2/128 [0/0]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FastEthernet1/0/1, receive</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OI  2001:DB8:ACAD:B1::/64 [110/4]</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FE80::26E9:B3FF:FE49:F721, FastEthernet1/0/1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   FF00::/8 [0/0]</w:t>
      </w:r>
    </w:p>
    <w:p w:rsidR="00836911" w:rsidRPr="00836911" w:rsidRDefault="007C4BC3" w:rsidP="007C4BC3">
      <w:pPr>
        <w:spacing w:after="0" w:line="240" w:lineRule="auto"/>
        <w:rPr>
          <w:rFonts w:ascii="Courier New" w:hAnsi="Courier New" w:cs="Courier New"/>
          <w:sz w:val="24"/>
        </w:rPr>
      </w:pPr>
      <w:r>
        <w:rPr>
          <w:rFonts w:ascii="Courier New" w:hAnsi="Courier New" w:cs="Courier New"/>
          <w:sz w:val="24"/>
        </w:rPr>
        <w:t xml:space="preserve">     via Null0, receive</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S3#sh run</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Building configuration...</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Current configuration : 4028 bytes</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Last configuration change at 01:25:07 UTC Mon Mar 1 1993</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version 12.2</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no service pad</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service timestamps debug datetime msec</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service timestamps log datetime msec</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no service password-encryption</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hostname S3</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boot-start-marker</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boot-end-marker</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no aaa new-model</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system mtu routing 1500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ip routing</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no ip domain-lookup</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ipv6 unicast-routing</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vtp domain cisco</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vtp mode transparent</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crypto pki trustpoint TP-self-signed-2495579008</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enrollment selfsigned</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subject-name cn=IOS-Self-Signed-Certificate-2495579008</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revocation-check none</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rsakeypair TP-self-signed-2495579008</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crypto pki certificate chain TP-self-signed-2495579008</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certificate self-signed 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3082023A 308201A3 A0030201 02020101 300D0609 2A864886 F70D0101 04050030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31312F30 2D060355 04031326 494F532D 53656C66 2D536967 6E65642D 43657274</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lastRenderedPageBreak/>
        <w:t xml:space="preserve">  69666963 6174652D 32343935 35373930 3038301E 170D3933 30333031 30303031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30325A17 0D323030 31303130 30303030 305A3031 312F302D 06035504 03132649</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4F532D53 656C662D 5369676E 65642D43 65727469 66696361 74652D32 34393535</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37393030 3830819F 300D0609 2A864886 F70D0101 01050003 818D0030 81890281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8100A19D 6AD73C49 2927D5ED F9D4D94A 8B8F92B9 43185E51 37BFC375 29375263</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0C49CE21 6CDB4FE3 B1EF50C5 9B06E0BD CE6D332C F288A318 B8CD1EF5 4E862CA8</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71E47642 C5ECA5D1 3878C30E BB879A86 87CB9C2B 9C7D8077 23325083 B817AF4B</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C32B3F02 1C3D2FF6 FCD7B343 34492E89 8C982D7A 62825359 161F1DFE C81BC932</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81370203 010001A3 62306030 0F060355 1D130101 FF040530 030101FF 300D0603</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551D1104 06300482 02533030 1F060355 1D230418 30168014 120B0D6F 64DF8AB8</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516CE123 9CE8B319 67EB4B24 301D0603 551D0E04 16041412 0B0D6F64 DF8AB851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6CE1239C E8B31967 EB4B2430 0D06092A 864886F7 0D010104 05000381 81006574</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43500302 81568A71 378329AF 51C54153 30926C8D 20E8CD9E 0AD48EEC EABE5837</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CC1E94A5 8C2603FD 5AE39A62 C69C6798 3FA0C637 7CACD97F 89B407BC 1C895F59</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F768AF8E EF5950C9 C7BED252 1DE766C8 123900FA CF26A0EE 8795050D 81773396</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94155469 0694BAAA 37E65CDF A824850A A1BB01B4 37625DF4 7D4111AF B382</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quit</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spanning-tree mode pvst</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spanning-tree portfast bpduguard default</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spanning-tree extend system-id</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vlan internal allocation policy ascending</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vlan 2</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name Data</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vlan 3,10,30,50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vlan 996</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name CUSTOMER_NATIVE</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lastRenderedPageBreak/>
        <w:t>interface FastEthernet1/0/1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no switchport</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ip address 192.168.8.2 255.255.255.0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ipv6 address 2001:DB8:ACAD:B1::2/64</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ipv6 ospf 1 area 3</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interface FastEthernet1/0/2</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switchport access vlan 30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interface FastEthernet1/0/3</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switchport access vlan 50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interface FastEthernet1/0/4</w:t>
      </w:r>
    </w:p>
    <w:p w:rsidR="00836911" w:rsidRPr="00836911" w:rsidRDefault="0035031C" w:rsidP="007C4BC3">
      <w:pPr>
        <w:spacing w:after="0" w:line="240" w:lineRule="auto"/>
        <w:rPr>
          <w:rFonts w:ascii="Courier New" w:hAnsi="Courier New" w:cs="Courier New"/>
          <w:sz w:val="24"/>
        </w:rPr>
      </w:pPr>
      <w:r>
        <w:rPr>
          <w:rFonts w:ascii="Courier New" w:hAnsi="Courier New" w:cs="Courier New"/>
          <w:sz w:val="24"/>
        </w:rPr>
        <w:t>i</w:t>
      </w:r>
      <w:r w:rsidR="00836911" w:rsidRPr="00836911">
        <w:rPr>
          <w:rFonts w:ascii="Courier New" w:hAnsi="Courier New" w:cs="Courier New"/>
          <w:sz w:val="24"/>
        </w:rPr>
        <w:t>nterface FastEthernet1/0/5</w:t>
      </w:r>
    </w:p>
    <w:p w:rsidR="00836911" w:rsidRPr="00836911" w:rsidRDefault="0035031C" w:rsidP="007C4BC3">
      <w:pPr>
        <w:spacing w:after="0" w:line="240" w:lineRule="auto"/>
        <w:rPr>
          <w:rFonts w:ascii="Courier New" w:hAnsi="Courier New" w:cs="Courier New"/>
          <w:sz w:val="24"/>
        </w:rPr>
      </w:pPr>
      <w:r>
        <w:rPr>
          <w:rFonts w:ascii="Courier New" w:hAnsi="Courier New" w:cs="Courier New"/>
          <w:sz w:val="24"/>
        </w:rPr>
        <w:t>interface FastEthernet1/0/6</w:t>
      </w:r>
    </w:p>
    <w:p w:rsidR="00836911" w:rsidRPr="00836911" w:rsidRDefault="0035031C" w:rsidP="007C4BC3">
      <w:pPr>
        <w:spacing w:after="0" w:line="240" w:lineRule="auto"/>
        <w:rPr>
          <w:rFonts w:ascii="Courier New" w:hAnsi="Courier New" w:cs="Courier New"/>
          <w:sz w:val="24"/>
        </w:rPr>
      </w:pPr>
      <w:r>
        <w:rPr>
          <w:rFonts w:ascii="Courier New" w:hAnsi="Courier New" w:cs="Courier New"/>
          <w:sz w:val="24"/>
        </w:rPr>
        <w:t>interface FastEthernet1/0/7</w:t>
      </w:r>
    </w:p>
    <w:p w:rsidR="00836911" w:rsidRPr="00836911" w:rsidRDefault="0035031C" w:rsidP="007C4BC3">
      <w:pPr>
        <w:spacing w:after="0" w:line="240" w:lineRule="auto"/>
        <w:rPr>
          <w:rFonts w:ascii="Courier New" w:hAnsi="Courier New" w:cs="Courier New"/>
          <w:sz w:val="24"/>
        </w:rPr>
      </w:pPr>
      <w:r>
        <w:rPr>
          <w:rFonts w:ascii="Courier New" w:hAnsi="Courier New" w:cs="Courier New"/>
          <w:sz w:val="24"/>
        </w:rPr>
        <w:t>interface FastEthernet1/0/8</w:t>
      </w:r>
    </w:p>
    <w:p w:rsidR="00836911" w:rsidRPr="00836911" w:rsidRDefault="0035031C" w:rsidP="007C4BC3">
      <w:pPr>
        <w:spacing w:after="0" w:line="240" w:lineRule="auto"/>
        <w:rPr>
          <w:rFonts w:ascii="Courier New" w:hAnsi="Courier New" w:cs="Courier New"/>
          <w:sz w:val="24"/>
        </w:rPr>
      </w:pPr>
      <w:r>
        <w:rPr>
          <w:rFonts w:ascii="Courier New" w:hAnsi="Courier New" w:cs="Courier New"/>
          <w:sz w:val="24"/>
        </w:rPr>
        <w:t>interface FastEthernet1/0/9</w:t>
      </w:r>
    </w:p>
    <w:p w:rsidR="00836911" w:rsidRPr="00836911" w:rsidRDefault="0035031C" w:rsidP="007C4BC3">
      <w:pPr>
        <w:spacing w:after="0" w:line="240" w:lineRule="auto"/>
        <w:rPr>
          <w:rFonts w:ascii="Courier New" w:hAnsi="Courier New" w:cs="Courier New"/>
          <w:sz w:val="24"/>
        </w:rPr>
      </w:pPr>
      <w:r>
        <w:rPr>
          <w:rFonts w:ascii="Courier New" w:hAnsi="Courier New" w:cs="Courier New"/>
          <w:sz w:val="24"/>
        </w:rPr>
        <w:t>interface FastEthernet1/0/10</w:t>
      </w:r>
    </w:p>
    <w:p w:rsidR="00836911" w:rsidRPr="00836911" w:rsidRDefault="0035031C" w:rsidP="007C4BC3">
      <w:pPr>
        <w:spacing w:after="0" w:line="240" w:lineRule="auto"/>
        <w:rPr>
          <w:rFonts w:ascii="Courier New" w:hAnsi="Courier New" w:cs="Courier New"/>
          <w:sz w:val="24"/>
        </w:rPr>
      </w:pPr>
      <w:r>
        <w:rPr>
          <w:rFonts w:ascii="Courier New" w:hAnsi="Courier New" w:cs="Courier New"/>
          <w:sz w:val="24"/>
        </w:rPr>
        <w:t>interface FastEthernet1/0/11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interface Fast</w:t>
      </w:r>
      <w:r w:rsidR="0035031C">
        <w:rPr>
          <w:rFonts w:ascii="Courier New" w:hAnsi="Courier New" w:cs="Courier New"/>
          <w:sz w:val="24"/>
        </w:rPr>
        <w:t>Ethernet1/0/12</w:t>
      </w:r>
    </w:p>
    <w:p w:rsidR="00836911" w:rsidRPr="00836911" w:rsidRDefault="0035031C" w:rsidP="007C4BC3">
      <w:pPr>
        <w:spacing w:after="0" w:line="240" w:lineRule="auto"/>
        <w:rPr>
          <w:rFonts w:ascii="Courier New" w:hAnsi="Courier New" w:cs="Courier New"/>
          <w:sz w:val="24"/>
        </w:rPr>
      </w:pPr>
      <w:r>
        <w:rPr>
          <w:rFonts w:ascii="Courier New" w:hAnsi="Courier New" w:cs="Courier New"/>
          <w:sz w:val="24"/>
        </w:rPr>
        <w:t>interface FastEthernet1/0/13</w:t>
      </w:r>
    </w:p>
    <w:p w:rsidR="00836911" w:rsidRPr="00836911" w:rsidRDefault="0035031C" w:rsidP="007C4BC3">
      <w:pPr>
        <w:spacing w:after="0" w:line="240" w:lineRule="auto"/>
        <w:rPr>
          <w:rFonts w:ascii="Courier New" w:hAnsi="Courier New" w:cs="Courier New"/>
          <w:sz w:val="24"/>
        </w:rPr>
      </w:pPr>
      <w:r>
        <w:rPr>
          <w:rFonts w:ascii="Courier New" w:hAnsi="Courier New" w:cs="Courier New"/>
          <w:sz w:val="24"/>
        </w:rPr>
        <w:t>interface FastEthernet1/0/14</w:t>
      </w:r>
    </w:p>
    <w:p w:rsidR="00836911" w:rsidRPr="00836911" w:rsidRDefault="0035031C" w:rsidP="007C4BC3">
      <w:pPr>
        <w:spacing w:after="0" w:line="240" w:lineRule="auto"/>
        <w:rPr>
          <w:rFonts w:ascii="Courier New" w:hAnsi="Courier New" w:cs="Courier New"/>
          <w:sz w:val="24"/>
        </w:rPr>
      </w:pPr>
      <w:r>
        <w:rPr>
          <w:rFonts w:ascii="Courier New" w:hAnsi="Courier New" w:cs="Courier New"/>
          <w:sz w:val="24"/>
        </w:rPr>
        <w:t>interface FastEthernet1/0/15</w:t>
      </w:r>
    </w:p>
    <w:p w:rsidR="00836911" w:rsidRPr="00836911" w:rsidRDefault="0035031C" w:rsidP="007C4BC3">
      <w:pPr>
        <w:spacing w:after="0" w:line="240" w:lineRule="auto"/>
        <w:rPr>
          <w:rFonts w:ascii="Courier New" w:hAnsi="Courier New" w:cs="Courier New"/>
          <w:sz w:val="24"/>
        </w:rPr>
      </w:pPr>
      <w:r>
        <w:rPr>
          <w:rFonts w:ascii="Courier New" w:hAnsi="Courier New" w:cs="Courier New"/>
          <w:sz w:val="24"/>
        </w:rPr>
        <w:t>interface FastEthernet1/0/16</w:t>
      </w:r>
    </w:p>
    <w:p w:rsidR="00836911" w:rsidRPr="00836911" w:rsidRDefault="0035031C" w:rsidP="007C4BC3">
      <w:pPr>
        <w:spacing w:after="0" w:line="240" w:lineRule="auto"/>
        <w:rPr>
          <w:rFonts w:ascii="Courier New" w:hAnsi="Courier New" w:cs="Courier New"/>
          <w:sz w:val="24"/>
        </w:rPr>
      </w:pPr>
      <w:r>
        <w:rPr>
          <w:rFonts w:ascii="Courier New" w:hAnsi="Courier New" w:cs="Courier New"/>
          <w:sz w:val="24"/>
        </w:rPr>
        <w:t>interface FastEthernet1/0/17</w:t>
      </w:r>
    </w:p>
    <w:p w:rsidR="00836911" w:rsidRPr="00836911" w:rsidRDefault="0035031C" w:rsidP="007C4BC3">
      <w:pPr>
        <w:spacing w:after="0" w:line="240" w:lineRule="auto"/>
        <w:rPr>
          <w:rFonts w:ascii="Courier New" w:hAnsi="Courier New" w:cs="Courier New"/>
          <w:sz w:val="24"/>
        </w:rPr>
      </w:pPr>
      <w:r>
        <w:rPr>
          <w:rFonts w:ascii="Courier New" w:hAnsi="Courier New" w:cs="Courier New"/>
          <w:sz w:val="24"/>
        </w:rPr>
        <w:t>interface FastEthernet1/0/18</w:t>
      </w:r>
    </w:p>
    <w:p w:rsidR="00836911" w:rsidRPr="00836911" w:rsidRDefault="0035031C" w:rsidP="007C4BC3">
      <w:pPr>
        <w:spacing w:after="0" w:line="240" w:lineRule="auto"/>
        <w:rPr>
          <w:rFonts w:ascii="Courier New" w:hAnsi="Courier New" w:cs="Courier New"/>
          <w:sz w:val="24"/>
        </w:rPr>
      </w:pPr>
      <w:r>
        <w:rPr>
          <w:rFonts w:ascii="Courier New" w:hAnsi="Courier New" w:cs="Courier New"/>
          <w:sz w:val="24"/>
        </w:rPr>
        <w:t>interface FastEthernet1/0/19</w:t>
      </w:r>
    </w:p>
    <w:p w:rsidR="00836911" w:rsidRPr="00836911" w:rsidRDefault="0035031C" w:rsidP="007C4BC3">
      <w:pPr>
        <w:spacing w:after="0" w:line="240" w:lineRule="auto"/>
        <w:rPr>
          <w:rFonts w:ascii="Courier New" w:hAnsi="Courier New" w:cs="Courier New"/>
          <w:sz w:val="24"/>
        </w:rPr>
      </w:pPr>
      <w:r>
        <w:rPr>
          <w:rFonts w:ascii="Courier New" w:hAnsi="Courier New" w:cs="Courier New"/>
          <w:sz w:val="24"/>
        </w:rPr>
        <w:t>interface FastEthernet1/0/20</w:t>
      </w:r>
    </w:p>
    <w:p w:rsidR="00836911" w:rsidRPr="00836911" w:rsidRDefault="0035031C" w:rsidP="007C4BC3">
      <w:pPr>
        <w:spacing w:after="0" w:line="240" w:lineRule="auto"/>
        <w:rPr>
          <w:rFonts w:ascii="Courier New" w:hAnsi="Courier New" w:cs="Courier New"/>
          <w:sz w:val="24"/>
        </w:rPr>
      </w:pPr>
      <w:r>
        <w:rPr>
          <w:rFonts w:ascii="Courier New" w:hAnsi="Courier New" w:cs="Courier New"/>
          <w:sz w:val="24"/>
        </w:rPr>
        <w:t>interface FastEthernet1/0/21</w:t>
      </w:r>
    </w:p>
    <w:p w:rsidR="00836911" w:rsidRPr="00836911" w:rsidRDefault="0035031C" w:rsidP="007C4BC3">
      <w:pPr>
        <w:spacing w:after="0" w:line="240" w:lineRule="auto"/>
        <w:rPr>
          <w:rFonts w:ascii="Courier New" w:hAnsi="Courier New" w:cs="Courier New"/>
          <w:sz w:val="24"/>
        </w:rPr>
      </w:pPr>
      <w:r>
        <w:rPr>
          <w:rFonts w:ascii="Courier New" w:hAnsi="Courier New" w:cs="Courier New"/>
          <w:sz w:val="24"/>
        </w:rPr>
        <w:t>interface FastEthernet1/0/22</w:t>
      </w:r>
    </w:p>
    <w:p w:rsidR="00836911" w:rsidRPr="00836911" w:rsidRDefault="0035031C" w:rsidP="007C4BC3">
      <w:pPr>
        <w:spacing w:after="0" w:line="240" w:lineRule="auto"/>
        <w:rPr>
          <w:rFonts w:ascii="Courier New" w:hAnsi="Courier New" w:cs="Courier New"/>
          <w:sz w:val="24"/>
        </w:rPr>
      </w:pPr>
      <w:r>
        <w:rPr>
          <w:rFonts w:ascii="Courier New" w:hAnsi="Courier New" w:cs="Courier New"/>
          <w:sz w:val="24"/>
        </w:rPr>
        <w:t>interface FastEthernet1/0/23</w:t>
      </w:r>
    </w:p>
    <w:p w:rsidR="00836911" w:rsidRPr="00836911" w:rsidRDefault="0035031C" w:rsidP="007C4BC3">
      <w:pPr>
        <w:spacing w:after="0" w:line="240" w:lineRule="auto"/>
        <w:rPr>
          <w:rFonts w:ascii="Courier New" w:hAnsi="Courier New" w:cs="Courier New"/>
          <w:sz w:val="24"/>
        </w:rPr>
      </w:pPr>
      <w:r>
        <w:rPr>
          <w:rFonts w:ascii="Courier New" w:hAnsi="Courier New" w:cs="Courier New"/>
          <w:sz w:val="24"/>
        </w:rPr>
        <w:t>interface FastEthernet1/0/24</w:t>
      </w:r>
    </w:p>
    <w:p w:rsidR="00836911" w:rsidRPr="00836911" w:rsidRDefault="0035031C" w:rsidP="007C4BC3">
      <w:pPr>
        <w:spacing w:after="0" w:line="240" w:lineRule="auto"/>
        <w:rPr>
          <w:rFonts w:ascii="Courier New" w:hAnsi="Courier New" w:cs="Courier New"/>
          <w:sz w:val="24"/>
        </w:rPr>
      </w:pPr>
      <w:r>
        <w:rPr>
          <w:rFonts w:ascii="Courier New" w:hAnsi="Courier New" w:cs="Courier New"/>
          <w:sz w:val="24"/>
        </w:rPr>
        <w:t>interface GigabitEthernet1/0/1</w:t>
      </w:r>
    </w:p>
    <w:p w:rsidR="00836911" w:rsidRPr="00836911" w:rsidRDefault="0035031C" w:rsidP="007C4BC3">
      <w:pPr>
        <w:spacing w:after="0" w:line="240" w:lineRule="auto"/>
        <w:rPr>
          <w:rFonts w:ascii="Courier New" w:hAnsi="Courier New" w:cs="Courier New"/>
          <w:sz w:val="24"/>
        </w:rPr>
      </w:pPr>
      <w:r>
        <w:rPr>
          <w:rFonts w:ascii="Courier New" w:hAnsi="Courier New" w:cs="Courier New"/>
          <w:sz w:val="24"/>
        </w:rPr>
        <w:t>interface GigabitEthernet1/0/2</w:t>
      </w:r>
    </w:p>
    <w:p w:rsidR="00836911" w:rsidRPr="00836911" w:rsidRDefault="0035031C" w:rsidP="007C4BC3">
      <w:pPr>
        <w:spacing w:after="0" w:line="240" w:lineRule="auto"/>
        <w:rPr>
          <w:rFonts w:ascii="Courier New" w:hAnsi="Courier New" w:cs="Courier New"/>
          <w:sz w:val="24"/>
        </w:rPr>
      </w:pPr>
      <w:r>
        <w:rPr>
          <w:rFonts w:ascii="Courier New" w:hAnsi="Courier New" w:cs="Courier New"/>
          <w:sz w:val="24"/>
        </w:rPr>
        <w:t>interface GigabitEthernet1/1/1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in</w:t>
      </w:r>
      <w:r w:rsidR="0035031C">
        <w:rPr>
          <w:rFonts w:ascii="Courier New" w:hAnsi="Courier New" w:cs="Courier New"/>
          <w:sz w:val="24"/>
        </w:rPr>
        <w:t>terface GigabitEthernet1/1/2</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interface Vlan1</w:t>
      </w:r>
    </w:p>
    <w:p w:rsidR="00836911" w:rsidRPr="00836911" w:rsidRDefault="0035031C" w:rsidP="007C4BC3">
      <w:pPr>
        <w:spacing w:after="0" w:line="240" w:lineRule="auto"/>
        <w:rPr>
          <w:rFonts w:ascii="Courier New" w:hAnsi="Courier New" w:cs="Courier New"/>
          <w:sz w:val="24"/>
        </w:rPr>
      </w:pPr>
      <w:r>
        <w:rPr>
          <w:rFonts w:ascii="Courier New" w:hAnsi="Courier New" w:cs="Courier New"/>
          <w:sz w:val="24"/>
        </w:rPr>
        <w:t xml:space="preserve"> no ip addres</w:t>
      </w:r>
    </w:p>
    <w:p w:rsidR="00836911" w:rsidRPr="00836911" w:rsidRDefault="0035031C" w:rsidP="007C4BC3">
      <w:pPr>
        <w:spacing w:after="0" w:line="240" w:lineRule="auto"/>
        <w:rPr>
          <w:rFonts w:ascii="Courier New" w:hAnsi="Courier New" w:cs="Courier New"/>
          <w:sz w:val="24"/>
        </w:rPr>
      </w:pPr>
      <w:r>
        <w:rPr>
          <w:rFonts w:ascii="Courier New" w:hAnsi="Courier New" w:cs="Courier New"/>
          <w:sz w:val="24"/>
        </w:rPr>
        <w:t xml:space="preserve"> shutdown</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interface Vlan10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ip add</w:t>
      </w:r>
      <w:r w:rsidR="0035031C">
        <w:rPr>
          <w:rFonts w:ascii="Courier New" w:hAnsi="Courier New" w:cs="Courier New"/>
          <w:sz w:val="24"/>
        </w:rPr>
        <w:t>ress 10.10.10.2 255.255.255.252</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interface Vlan30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ip add</w:t>
      </w:r>
      <w:r w:rsidR="0035031C">
        <w:rPr>
          <w:rFonts w:ascii="Courier New" w:hAnsi="Courier New" w:cs="Courier New"/>
          <w:sz w:val="24"/>
        </w:rPr>
        <w:t>ress 10.30.10.2 255.255.255.252</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interface Vlan50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lastRenderedPageBreak/>
        <w:t xml:space="preserve"> ip add</w:t>
      </w:r>
      <w:r w:rsidR="0035031C">
        <w:rPr>
          <w:rFonts w:ascii="Courier New" w:hAnsi="Courier New" w:cs="Courier New"/>
          <w:sz w:val="24"/>
        </w:rPr>
        <w:t>ress 10.50.10.2 255.255.255.252</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router ospf 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router-id 8.8.8.8</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network 10.10.10.0 0.0.0.3 area 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network 10.30.10.0 0.0.0.3 area 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network 10.50.10.0 0.0.0.3 area 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network 192.168.8.0 0.0.0.255 area 3</w:t>
      </w:r>
    </w:p>
    <w:p w:rsidR="00836911" w:rsidRPr="00836911" w:rsidRDefault="0035031C" w:rsidP="007C4BC3">
      <w:pPr>
        <w:spacing w:after="0" w:line="240" w:lineRule="auto"/>
        <w:rPr>
          <w:rFonts w:ascii="Courier New" w:hAnsi="Courier New" w:cs="Courier New"/>
          <w:sz w:val="24"/>
        </w:rPr>
      </w:pPr>
      <w:r>
        <w:rPr>
          <w:rFonts w:ascii="Courier New" w:hAnsi="Courier New" w:cs="Courier New"/>
          <w:sz w:val="24"/>
        </w:rPr>
        <w:t xml:space="preserve"> default-information originate</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ip http server</w:t>
      </w:r>
    </w:p>
    <w:p w:rsidR="00836911" w:rsidRPr="00836911" w:rsidRDefault="0035031C" w:rsidP="007C4BC3">
      <w:pPr>
        <w:spacing w:after="0" w:line="240" w:lineRule="auto"/>
        <w:rPr>
          <w:rFonts w:ascii="Courier New" w:hAnsi="Courier New" w:cs="Courier New"/>
          <w:sz w:val="24"/>
        </w:rPr>
      </w:pPr>
      <w:r>
        <w:rPr>
          <w:rFonts w:ascii="Courier New" w:hAnsi="Courier New" w:cs="Courier New"/>
          <w:sz w:val="24"/>
        </w:rPr>
        <w:t>ip http secure-server</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logging esm config</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ipv6 router ospf 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router-id 8.8.8.8</w:t>
      </w:r>
    </w:p>
    <w:p w:rsidR="00836911" w:rsidRPr="00836911" w:rsidRDefault="0035031C" w:rsidP="007C4BC3">
      <w:pPr>
        <w:spacing w:after="0" w:line="240" w:lineRule="auto"/>
        <w:rPr>
          <w:rFonts w:ascii="Courier New" w:hAnsi="Courier New" w:cs="Courier New"/>
          <w:sz w:val="24"/>
        </w:rPr>
      </w:pPr>
      <w:r>
        <w:rPr>
          <w:rFonts w:ascii="Courier New" w:hAnsi="Courier New" w:cs="Courier New"/>
          <w:sz w:val="24"/>
        </w:rPr>
        <w:t xml:space="preserve"> default-information originate</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line con 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password cisco</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logging synchronous</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login</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line vty 0 4</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password cisco</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logging synchronous</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login</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line vty 5 15</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password cisco</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logging synchronous</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login</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end</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S3#sh ip route</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Codes: L - local, C - connected, S - static, R - RIP, M - mobile, B - BGP</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D - EIGRP, EX - EIGRP external, O - OSPF, IA - OSPF inter area</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N1 - OSPF NSSA external type 1, N2 - OSPF NSSA external type 2</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E1 - OSPF external type 1, E2 - OSPF external type 2</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i - IS-IS, su - IS-IS summary, L1 - IS-IS level-1, L2 - IS-IS level-2</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ia - IS-IS inter area, * - candidate default, U - per-user static route</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o - ODR, P - periodic downloaded static route, H - NHRP, l - LISP</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 - replicated route, % - next hop override</w:t>
      </w:r>
    </w:p>
    <w:p w:rsidR="00836911" w:rsidRPr="00836911" w:rsidRDefault="00836911" w:rsidP="007C4BC3">
      <w:pPr>
        <w:spacing w:after="0" w:line="240" w:lineRule="auto"/>
        <w:rPr>
          <w:rFonts w:ascii="Courier New" w:hAnsi="Courier New" w:cs="Courier New"/>
          <w:sz w:val="24"/>
        </w:rPr>
      </w:pP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Gateway of last resort is not set</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 IA  192.168.1.0/24 [110/4] via 192.168.8.1, 00:15:11, FastEthernet1/0/1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 IA  192.168.2.0/24 [110/3] via 192.168.8.1, 00:15:11, FastEthernet1/0/1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 IA  192.168.3.0/24 [110/5] via 192.168.8.1, 00:15:11, FastEthernet1/0/1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 IA  192.168.4.0/24 [110/4] via 192.168.8.1, 00:15:11, FastEthernet1/0/1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     192.168.5.0/24 [110/2] via 192.168.8.1, 00:15:11, FastEthernet1/0/1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 IA  192.168.6.0/24 [110/6] via 192.168.8.1, 00:15:11, FastEthernet1/0/1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 IA  192.168.7.0/24 [110/5] via 192.168.8.1, 00:15:11, FastEthernet1/0/1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192.168.8.0/24 is variably subnetted, 2 subnets, 2 masks</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C        192.168.8.0/24 is directly connected, FastEthernet1/0/1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        192.168.8.2/32 is directly connected, FastEthernet1/0/1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S3#sh ipv6 route</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IPv6 Routing Table - default - 10 entries</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Codes: C - Connected, L - Local, S - Static, U - Per-user Static route</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B - BGP, R - RIP, D - EIGRP, EX - EIGRP external</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ND - Neighbor Discovery</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O - OSPF Intra, OI - OSPF Inter, OE1 - OSPF ext 1, OE2 - OSPF ext 2</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ON1 - OSPF NSSA ext 1, ON2 - OSPF NSSA ext 2</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OI  2001:DB8:ACAD:A::/64 [110/4]</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FE80::7ADA:6EFF:FEBD:9B69, FastEthernet1/0/1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OI  2001:DB8:ACAD:B::/64 [110/3]</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FE80::7ADA:6EFF:FEBD:9B69, FastEthernet1/0/1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OI  2001:DB8:ACAD:C::/64 [110/5]</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FE80::7ADA:6EFF:FEBD:9B69, FastEthernet1/0/1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OI  2001:DB8:ACAD:D::/64 [110/4]</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FE80::7ADA:6EFF:FEBD:9B69, FastEthernet1/0/1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   2001:DB8:ACAD:E::/64 [110/1]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FastEthernet1/0/1, directly connected</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OI  2001:DB8:ACAD:F::/64 [110/6]</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FE80::7ADA:6EFF:FEBD:9B69, FastEthernet1/0/1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lastRenderedPageBreak/>
        <w:t>OI  2001:DB8:ACAD:A1::/64 [110/5]</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FE80::7ADA:6EFF:FEBD:9B69, FastEthernet1/0/1</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C   2001:DB8:ACAD:B1::/64 [0/0]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FastEthernet1/0/1, directly connected</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   2001:DB8:ACAD:B1::2/128 [0/0]</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 xml:space="preserve">     via FastEthernet1/0/1, receive</w:t>
      </w:r>
    </w:p>
    <w:p w:rsidR="00836911" w:rsidRPr="00836911" w:rsidRDefault="00836911" w:rsidP="007C4BC3">
      <w:pPr>
        <w:spacing w:after="0" w:line="240" w:lineRule="auto"/>
        <w:rPr>
          <w:rFonts w:ascii="Courier New" w:hAnsi="Courier New" w:cs="Courier New"/>
          <w:sz w:val="24"/>
        </w:rPr>
      </w:pPr>
      <w:r w:rsidRPr="00836911">
        <w:rPr>
          <w:rFonts w:ascii="Courier New" w:hAnsi="Courier New" w:cs="Courier New"/>
          <w:sz w:val="24"/>
        </w:rPr>
        <w:t>L   FF00::/8 [0/0]</w:t>
      </w:r>
    </w:p>
    <w:p w:rsidR="00CF0D1E" w:rsidRDefault="00836911" w:rsidP="007C4BC3">
      <w:pPr>
        <w:spacing w:after="0" w:line="240" w:lineRule="auto"/>
        <w:rPr>
          <w:rFonts w:ascii="Courier New" w:hAnsi="Courier New" w:cs="Courier New"/>
          <w:sz w:val="32"/>
        </w:rPr>
      </w:pPr>
      <w:r w:rsidRPr="00836911">
        <w:rPr>
          <w:rFonts w:ascii="Courier New" w:hAnsi="Courier New" w:cs="Courier New"/>
          <w:sz w:val="24"/>
        </w:rPr>
        <w:t xml:space="preserve">     via Null0, receive</w:t>
      </w:r>
    </w:p>
    <w:p w:rsidR="00CF0D1E" w:rsidRDefault="00CF0D1E" w:rsidP="002E4948">
      <w:pPr>
        <w:spacing w:after="200" w:line="276" w:lineRule="auto"/>
        <w:rPr>
          <w:rFonts w:ascii="Centaur" w:hAnsi="Centaur" w:cs="Courier New"/>
          <w:sz w:val="72"/>
        </w:rPr>
      </w:pPr>
      <w:r>
        <w:rPr>
          <w:rFonts w:ascii="Centaur" w:hAnsi="Centaur" w:cs="Courier New"/>
          <w:sz w:val="72"/>
        </w:rPr>
        <w:t>Problems</w:t>
      </w:r>
    </w:p>
    <w:p w:rsidR="00CF0D1E" w:rsidRDefault="00836911" w:rsidP="002E4948">
      <w:pPr>
        <w:spacing w:after="200" w:line="276" w:lineRule="auto"/>
        <w:rPr>
          <w:rFonts w:ascii="Centaur" w:hAnsi="Centaur" w:cs="Courier New"/>
          <w:sz w:val="32"/>
        </w:rPr>
      </w:pPr>
      <w:r w:rsidRPr="00836911">
        <w:rPr>
          <w:rFonts w:ascii="Centaur" w:hAnsi="Centaur" w:cs="Courier New"/>
          <w:sz w:val="32"/>
        </w:rPr>
        <w:t xml:space="preserve">We ran into an addressing scheme problem, where there were wrong ipv6 addresses that cannot be created past the letter F in the /64 prefix for creating the ipv6 address. Thus, we went into packet tracer and fixed our addressing scheme over there. In the lab, we noticed that the switch didn’t accept the router ospf 1 command, so we had to think for a few minutes, only to remember that you have to type no switchport in order to configure </w:t>
      </w:r>
      <w:bookmarkStart w:id="0" w:name="_GoBack"/>
      <w:bookmarkEnd w:id="0"/>
      <w:r w:rsidRPr="00836911">
        <w:rPr>
          <w:rFonts w:ascii="Centaur" w:hAnsi="Centaur" w:cs="Courier New"/>
          <w:sz w:val="32"/>
        </w:rPr>
        <w:t>the switch to become a layer 3 switch; a switch that performs like a router</w:t>
      </w:r>
      <w:r w:rsidR="00C31344">
        <w:rPr>
          <w:rFonts w:ascii="Centaur" w:hAnsi="Centaur" w:cs="Courier New"/>
          <w:sz w:val="32"/>
        </w:rPr>
        <w:t>”.</w:t>
      </w:r>
    </w:p>
    <w:p w:rsidR="00637E6E" w:rsidRDefault="00637E6E" w:rsidP="002E4948">
      <w:pPr>
        <w:spacing w:after="200" w:line="276" w:lineRule="auto"/>
        <w:rPr>
          <w:rFonts w:ascii="Centaur" w:hAnsi="Centaur" w:cs="Courier New"/>
          <w:sz w:val="72"/>
        </w:rPr>
      </w:pPr>
      <w:r>
        <w:rPr>
          <w:rFonts w:ascii="Centaur" w:hAnsi="Centaur" w:cs="Courier New"/>
          <w:sz w:val="72"/>
        </w:rPr>
        <w:t>Conclusion</w:t>
      </w:r>
    </w:p>
    <w:p w:rsidR="00F32365" w:rsidRPr="00637E6E" w:rsidRDefault="00836911" w:rsidP="00836911">
      <w:pPr>
        <w:spacing w:after="200" w:line="276" w:lineRule="auto"/>
        <w:rPr>
          <w:rFonts w:ascii="Centaur" w:hAnsi="Centaur" w:cs="Courier New"/>
          <w:sz w:val="32"/>
        </w:rPr>
      </w:pPr>
      <w:r w:rsidRPr="00836911">
        <w:rPr>
          <w:rFonts w:ascii="Centaur" w:hAnsi="Centaur" w:cs="Courier New"/>
          <w:sz w:val="32"/>
        </w:rPr>
        <w:t>We set up ipv4 and ipv6 addresses for static routing in order to prepare for the more advanced ospf and ospfv3 methods. We set up multiple areas for ospf and ospfv3 with a backbone area so that traffic from different areas can be routed through there. I learned that sometimes patience is the key towards fixing simple problems, such as looking back at the commands or the topology, so that problems could be easily solved and everything functions again. This was a much needed review so that we could remember most of the things we learned.</w:t>
      </w:r>
    </w:p>
    <w:sectPr w:rsidR="00F32365" w:rsidRPr="00637E6E">
      <w:headerReference w:type="even" r:id="rId10"/>
      <w:footerReference w:type="even" r:id="rId11"/>
      <w:footerReference w:type="default" r:id="rId12"/>
      <w:headerReference w:type="first" r:id="rId13"/>
      <w:pgSz w:w="12240" w:h="15840"/>
      <w:pgMar w:top="2880" w:right="144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20DA" w:rsidRDefault="007320DA">
      <w:pPr>
        <w:spacing w:after="0" w:line="240" w:lineRule="auto"/>
      </w:pPr>
      <w:r>
        <w:separator/>
      </w:r>
    </w:p>
  </w:endnote>
  <w:endnote w:type="continuationSeparator" w:id="0">
    <w:p w:rsidR="007320DA" w:rsidRDefault="00732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haroni">
    <w:charset w:val="B1"/>
    <w:family w:val="auto"/>
    <w:pitch w:val="variable"/>
    <w:sig w:usb0="00000801" w:usb1="00000000" w:usb2="00000000" w:usb3="00000000" w:csb0="0000002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entaur">
    <w:panose1 w:val="020305040502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26F" w:rsidRDefault="00334319">
    <w:pPr>
      <w:pStyle w:val="Footer"/>
    </w:pPr>
    <w:r>
      <w:rPr>
        <w:noProof/>
      </w:rPr>
      <mc:AlternateContent>
        <mc:Choice Requires="wps">
          <w:drawing>
            <wp:anchor distT="0" distB="0" distL="114300" distR="114300" simplePos="0" relativeHeight="251669504" behindDoc="1" locked="0" layoutInCell="1" allowOverlap="1" wp14:editId="287649D4">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5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7526F" w:rsidRDefault="0097526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29" style="position:absolute;margin-left:0;margin-top:0;width:55.1pt;height:11in;z-index:-251646976;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KrPPwYaAgAAgAQAAA4AAAAAAAAAAAAAAAAALgIAAGRycy9lMm9Eb2MueG1sUEsBAi0AFAAG&#10;AAgAAAAhALGtrtfcAAAABgEAAA8AAAAAAAAAAAAAAAAAdAQAAGRycy9kb3ducmV2LnhtbFBLBQYA&#10;AAAABAAEAPMAAAB9BQAAAAA=&#10;" fillcolor="#675e47 [3215]" stroked="f" strokeweight="2pt">
              <v:path arrowok="t"/>
              <v:textbox>
                <w:txbxContent>
                  <w:p w:rsidR="0097526F" w:rsidRDefault="0097526F">
                    <w:pPr>
                      <w:rPr>
                        <w:rFonts w:eastAsia="Times New Roman"/>
                      </w:rPr>
                    </w:pPr>
                  </w:p>
                </w:txbxContent>
              </v:textbox>
              <w10:wrap anchorx="page" anchory="page"/>
            </v:rect>
          </w:pict>
        </mc:Fallback>
      </mc:AlternateContent>
    </w:r>
    <w:r>
      <w:rPr>
        <w:noProof/>
      </w:rPr>
      <mc:AlternateContent>
        <mc:Choice Requires="wps">
          <w:drawing>
            <wp:anchor distT="0" distB="0" distL="114300" distR="114300" simplePos="0" relativeHeight="251670528" behindDoc="1" locked="0" layoutInCell="1" allowOverlap="1" wp14:editId="5CFB1159">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5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7526F" w:rsidRDefault="0097526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0" style="position:absolute;margin-left:0;margin-top:0;width:55.1pt;height:71.3pt;z-index:-251645952;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" fillcolor="#a9a57c [3204]" stroked="f" strokeweight="2pt">
              <v:path arrowok="t"/>
              <v:textbox>
                <w:txbxContent>
                  <w:p w:rsidR="0097526F" w:rsidRDefault="0097526F"/>
                </w:txbxContent>
              </v:textbox>
              <w10:wrap anchorx="page" anchory="page"/>
            </v:rect>
          </w:pict>
        </mc:Fallback>
      </mc:AlternateContent>
    </w:r>
    <w:r>
      <w:rPr>
        <w:noProof/>
      </w:rPr>
      <mc:AlternateContent>
        <mc:Choice Requires="wps">
          <w:drawing>
            <wp:anchor distT="0" distB="0" distL="114300" distR="114300" simplePos="0" relativeHeight="251671552" behindDoc="0" locked="0" layoutInCell="1" allowOverlap="1" wp14:editId="26D55A2D">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64"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97526F" w:rsidRDefault="00334319">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35031C">
                            <w:rPr>
                              <w:noProof/>
                              <w:color w:val="FFFFFF" w:themeColor="background1"/>
                              <w:sz w:val="24"/>
                              <w:szCs w:val="20"/>
                            </w:rPr>
                            <w:t>34</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31" type="#_x0000_t185" style="position:absolute;margin-left:0;margin-top:0;width:36pt;height:28.8pt;z-index:251671552;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" filled="t" fillcolor="#a9a57c [3204]" strokecolor="white [3212]" strokeweight="1pt">
              <v:path arrowok="t"/>
              <v:textbox inset="0,,0">
                <w:txbxContent>
                  <w:p w:rsidR="0097526F" w:rsidRDefault="00334319">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35031C">
                      <w:rPr>
                        <w:noProof/>
                        <w:color w:val="FFFFFF" w:themeColor="background1"/>
                        <w:sz w:val="24"/>
                        <w:szCs w:val="20"/>
                      </w:rPr>
                      <w:t>34</w:t>
                    </w:r>
                    <w:r>
                      <w:rPr>
                        <w:color w:val="FFFFFF" w:themeColor="background1"/>
                        <w:sz w:val="24"/>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26F" w:rsidRDefault="00334319">
    <w:r>
      <w:rPr>
        <w:noProof/>
        <w:color w:val="000000"/>
      </w:rPr>
      <mc:AlternateContent>
        <mc:Choice Requires="wps">
          <w:drawing>
            <wp:anchor distT="0" distB="0" distL="114300" distR="114300" simplePos="0" relativeHeight="251676672" behindDoc="1" locked="0" layoutInCell="1" allowOverlap="1" wp14:editId="61F137D4">
              <wp:simplePos x="0" y="0"/>
              <wp:positionH relativeFrom="page">
                <wp:align>left</wp:align>
              </wp:positionH>
              <wp:positionV relativeFrom="page">
                <wp:align>center</wp:align>
              </wp:positionV>
              <wp:extent cx="7072630" cy="10058400"/>
              <wp:effectExtent l="0" t="0" r="0" b="0"/>
              <wp:wrapNone/>
              <wp:docPr id="5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2A6FA93D" id="Rectangle 5" o:spid="_x0000_s1026" style="position:absolute;margin-left:0;margin-top:0;width:556.9pt;height:11in;z-index:-251639808;visibility:visible;mso-wrap-style:square;mso-width-percent:910;mso-height-percent:1000;mso-wrap-distance-left:9pt;mso-wrap-distance-top:0;mso-wrap-distance-right:9pt;mso-wrap-distance-bottom:0;mso-position-horizontal:left;mso-position-horizontal-relative:page;mso-position-vertical:center;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rPr>
      <mc:AlternateContent>
        <mc:Choice Requires="wps">
          <w:drawing>
            <wp:anchor distT="0" distB="0" distL="114300" distR="114300" simplePos="0" relativeHeight="251673600" behindDoc="1" locked="0" layoutInCell="1" allowOverlap="1" wp14:editId="7DF7A4CA">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5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7526F" w:rsidRDefault="0097526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2" style="position:absolute;margin-left:0;margin-top:0;width:55.1pt;height:11in;z-index:-251642880;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4YR7pxoCAACABAAADgAAAAAAAAAAAAAAAAAuAgAAZHJzL2Uyb0RvYy54bWxQSwECLQAU&#10;AAYACAAAACEAT8mgIN4AAAAGAQAADwAAAAAAAAAAAAAAAAB0BAAAZHJzL2Rvd25yZXYueG1sUEsF&#10;BgAAAAAEAAQA8wAAAH8FAAAAAA==&#10;" fillcolor="#675e47 [3215]" stroked="f" strokeweight="2pt">
              <v:path arrowok="t"/>
              <v:textbox>
                <w:txbxContent>
                  <w:p w:rsidR="0097526F" w:rsidRDefault="0097526F">
                    <w:pPr>
                      <w:rPr>
                        <w:rFonts w:eastAsia="Times New Roman"/>
                      </w:rPr>
                    </w:pPr>
                  </w:p>
                </w:txbxContent>
              </v:textbox>
              <w10:wrap anchorx="page" anchory="page"/>
            </v:rect>
          </w:pict>
        </mc:Fallback>
      </mc:AlternateContent>
    </w:r>
    <w:r>
      <w:rPr>
        <w:noProof/>
      </w:rPr>
      <mc:AlternateContent>
        <mc:Choice Requires="wps">
          <w:drawing>
            <wp:anchor distT="0" distB="0" distL="114300" distR="114300" simplePos="0" relativeHeight="251674624" behindDoc="1" locked="0" layoutInCell="1" allowOverlap="1" wp14:editId="2079E55A">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5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7526F" w:rsidRDefault="0097526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3" style="position:absolute;margin-left:0;margin-top:0;width:55.1pt;height:71.3pt;z-index:-251641856;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ApZIJoEQIA&#10;AIIEAAAOAAAAAAAAAAAAAAAAAC4CAABkcnMvZTJvRG9jLnhtbFBLAQItABQABgAIAAAAIQCHA4n5&#10;2gAAAAUBAAAPAAAAAAAAAAAAAAAAAGsEAABkcnMvZG93bnJldi54bWxQSwUGAAAAAAQABADzAAAA&#10;cgUAAAAA&#10;" fillcolor="#a9a57c [3204]" stroked="f" strokeweight="2pt">
              <v:path arrowok="t"/>
              <v:textbox>
                <w:txbxContent>
                  <w:p w:rsidR="0097526F" w:rsidRDefault="0097526F"/>
                </w:txbxContent>
              </v:textbox>
              <w10:wrap anchorx="page" anchory="page"/>
            </v:rect>
          </w:pict>
        </mc:Fallback>
      </mc:AlternateContent>
    </w:r>
    <w:r>
      <w:rPr>
        <w:noProof/>
      </w:rPr>
      <mc:AlternateContent>
        <mc:Choice Requires="wps">
          <w:drawing>
            <wp:anchor distT="0" distB="0" distL="114300" distR="114300" simplePos="0" relativeHeight="251675648" behindDoc="0" locked="0" layoutInCell="1" allowOverlap="1" wp14:editId="7F606CDB">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54"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97526F" w:rsidRDefault="00334319">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35031C">
                            <w:rPr>
                              <w:noProof/>
                              <w:color w:val="FFFFFF" w:themeColor="background1"/>
                              <w:sz w:val="24"/>
                              <w:szCs w:val="20"/>
                            </w:rPr>
                            <w:t>33</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4" type="#_x0000_t185" style="position:absolute;margin-left:0;margin-top:0;width:36pt;height:28.8pt;z-index:251675648;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" filled="t" fillcolor="#a9a57c [3204]" strokecolor="white [3212]" strokeweight="1pt">
              <v:path arrowok="t"/>
              <v:textbox inset="0,,0">
                <w:txbxContent>
                  <w:p w:rsidR="0097526F" w:rsidRDefault="00334319">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35031C">
                      <w:rPr>
                        <w:noProof/>
                        <w:color w:val="FFFFFF" w:themeColor="background1"/>
                        <w:sz w:val="24"/>
                        <w:szCs w:val="20"/>
                      </w:rPr>
                      <w:t>33</w:t>
                    </w:r>
                    <w:r>
                      <w:rPr>
                        <w:color w:val="FFFFFF" w:themeColor="background1"/>
                        <w:sz w:val="24"/>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20DA" w:rsidRDefault="007320DA">
      <w:pPr>
        <w:spacing w:after="0" w:line="240" w:lineRule="auto"/>
      </w:pPr>
      <w:r>
        <w:separator/>
      </w:r>
    </w:p>
  </w:footnote>
  <w:footnote w:type="continuationSeparator" w:id="0">
    <w:p w:rsidR="007320DA" w:rsidRDefault="007320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26F" w:rsidRDefault="00334319">
    <w:pPr>
      <w:pStyle w:val="Header"/>
    </w:pPr>
    <w:r>
      <w:rPr>
        <w:noProof/>
        <w:color w:val="000000"/>
      </w:rPr>
      <mc:AlternateContent>
        <mc:Choice Requires="wps">
          <w:drawing>
            <wp:anchor distT="0" distB="0" distL="114300" distR="114300" simplePos="0" relativeHeight="251666432" behindDoc="1" locked="0" layoutInCell="1" allowOverlap="1" wp14:editId="77102A8C">
              <wp:simplePos x="0" y="0"/>
              <mc:AlternateContent>
                <mc:Choice Requires="wp14">
                  <wp:positionH relativeFrom="page">
                    <wp14:pctPosHOffset>9000</wp14:pctPosHOffset>
                  </wp:positionH>
                </mc:Choice>
                <mc:Fallback>
                  <wp:positionH relativeFrom="page">
                    <wp:posOffset>699135</wp:posOffset>
                  </wp:positionH>
                </mc:Fallback>
              </mc:AlternateContent>
              <wp:positionV relativeFrom="page">
                <wp:align>center</wp:align>
              </wp:positionV>
              <wp:extent cx="7072630" cy="10058400"/>
              <wp:effectExtent l="0" t="0" r="0" b="0"/>
              <wp:wrapNone/>
              <wp:docPr id="6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39C5E4CB" id="Rectangle 5" o:spid="_x0000_s1026" style="position:absolute;margin-left:0;margin-top:0;width:556.9pt;height:11in;z-index:-25165004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rPr>
      <mc:AlternateContent>
        <mc:Choice Requires="wps">
          <w:drawing>
            <wp:anchor distT="0" distB="0" distL="114300" distR="114300" simplePos="0" relativeHeight="251667456" behindDoc="0" locked="0" layoutInCell="1" allowOverlap="1" wp14:editId="423D3844">
              <wp:simplePos x="0" y="0"/>
              <mc:AlternateContent>
                <mc:Choice Requires="wp14">
                  <wp:positionH relativeFrom="page">
                    <wp14:pctPosHOffset>3500</wp14:pctPosHOffset>
                  </wp:positionH>
                </mc:Choice>
                <mc:Fallback>
                  <wp:positionH relativeFrom="page">
                    <wp:posOffset>271780</wp:posOffset>
                  </wp:positionH>
                </mc:Fallback>
              </mc:AlternateContent>
              <wp:positionV relativeFrom="page">
                <wp:align>center</wp:align>
              </wp:positionV>
              <wp:extent cx="409575" cy="4526280"/>
              <wp:effectExtent l="0" t="0" r="0" b="0"/>
              <wp:wrapNone/>
              <wp:docPr id="69"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7526F" w:rsidRDefault="001B30BD">
                          <w:pPr>
                            <w:jc w:val="center"/>
                            <w:rPr>
                              <w:color w:val="FFFFFF" w:themeColor="background1"/>
                            </w:rPr>
                          </w:pPr>
                          <w:r>
                            <w:rPr>
                              <w:color w:val="FFFFFF" w:themeColor="background1"/>
                            </w:rPr>
                            <w:t>Cisco CCNP</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TextBox 3" o:spid="_x0000_s1026" type="#_x0000_t202" style="position:absolute;margin-left:0;margin-top:0;width:32.25pt;height:356.4pt;z-index:251667456;visibility:visible;mso-wrap-style:square;mso-width-percent:50;mso-height-percent:450;mso-left-percent:35;mso-wrap-distance-left:9pt;mso-wrap-distance-top:0;mso-wrap-distance-right:9pt;mso-wrap-distance-bottom:0;mso-position-horizontal-relative:page;mso-position-vertical:center;mso-position-vertical-relative:page;mso-width-percent:50;mso-height-percent:450;mso-left-percent:35;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" fillcolor="#675e47 [3215]" stroked="f" strokeweight=".5pt">
              <v:path arrowok="t"/>
              <v:textbox style="layout-flow:vertical;mso-layout-flow-alt:bottom-to-top">
                <w:txbxContent>
                  <w:p w:rsidR="0097526F" w:rsidRDefault="001B30BD">
                    <w:pPr>
                      <w:jc w:val="center"/>
                      <w:rPr>
                        <w:color w:val="FFFFFF" w:themeColor="background1"/>
                      </w:rPr>
                    </w:pPr>
                    <w:r>
                      <w:rPr>
                        <w:color w:val="FFFFFF" w:themeColor="background1"/>
                      </w:rPr>
                      <w:t>Cisco CCNP</w:t>
                    </w:r>
                  </w:p>
                </w:txbxContent>
              </v:textbox>
              <w10:wrap anchorx="page" anchory="page"/>
            </v:shape>
          </w:pict>
        </mc:Fallback>
      </mc:AlternateContent>
    </w:r>
    <w:r>
      <w:rPr>
        <w:noProof/>
      </w:rPr>
      <mc:AlternateContent>
        <mc:Choice Requires="wps">
          <w:drawing>
            <wp:anchor distT="0" distB="0" distL="114300" distR="114300" simplePos="0" relativeHeight="251665408" behindDoc="1" locked="0" layoutInCell="1" allowOverlap="1" wp14:editId="41A468D6">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7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7526F" w:rsidRDefault="0097526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Rectangle 5" o:spid="_x0000_s1027" style="position:absolute;margin-left:0;margin-top:0;width:55.1pt;height:71.3pt;z-index:-251651072;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" fillcolor="#a9a57c [3204]" stroked="f" strokeweight="2pt">
              <v:path arrowok="t"/>
              <v:textbox>
                <w:txbxContent>
                  <w:p w:rsidR="0097526F" w:rsidRDefault="0097526F"/>
                </w:txbxContent>
              </v:textbox>
              <w10:wrap anchorx="page" anchory="page"/>
            </v:rect>
          </w:pict>
        </mc:Fallback>
      </mc:AlternateContent>
    </w:r>
    <w:r>
      <w:rPr>
        <w:noProof/>
      </w:rPr>
      <mc:AlternateContent>
        <mc:Choice Requires="wps">
          <w:drawing>
            <wp:anchor distT="0" distB="0" distL="114300" distR="114300" simplePos="0" relativeHeight="251664384" behindDoc="1" locked="0" layoutInCell="1" allowOverlap="1" wp14:editId="5B56B54E">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7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7526F" w:rsidRDefault="0097526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4" o:spid="_x0000_s1028" style="position:absolute;margin-left:0;margin-top:0;width:55.1pt;height:11in;z-index:-251652096;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" fillcolor="#675e47 [3215]" stroked="f" strokeweight="2pt">
              <v:path arrowok="t"/>
              <v:textbox>
                <w:txbxContent>
                  <w:p w:rsidR="0097526F" w:rsidRDefault="0097526F">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26F" w:rsidRDefault="00334319">
    <w:pPr>
      <w:pStyle w:val="Header"/>
    </w:pPr>
    <w:r>
      <w:rPr>
        <w:noProof/>
      </w:rPr>
      <mc:AlternateContent>
        <mc:Choice Requires="wps">
          <w:drawing>
            <wp:anchor distT="0" distB="0" distL="114300" distR="114300" simplePos="0" relativeHeight="251662336" behindDoc="1" locked="0" layoutInCell="1" allowOverlap="1" wp14:editId="313D127C">
              <wp:simplePos x="0" y="0"/>
              <wp:positionH relativeFrom="page">
                <wp:align>left</wp:align>
              </wp:positionH>
              <wp:positionV relativeFrom="page">
                <wp:align>center</wp:align>
              </wp:positionV>
              <wp:extent cx="7072630" cy="10058400"/>
              <wp:effectExtent l="0" t="0" r="0"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0F08A6E1" id="Rectangle 5" o:spid="_x0000_s1026" style="position:absolute;margin-left:0;margin-top:0;width:556.9pt;height:11in;z-index:-251654144;visibility:visible;mso-wrap-style:square;mso-width-percent:910;mso-height-percent:1000;mso-wrap-distance-left:9pt;mso-wrap-distance-top:0;mso-wrap-distance-right:9pt;mso-wrap-distance-bottom:0;mso-position-horizontal:left;mso-position-horizontal-relative:page;mso-position-vertical:center;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rPr>
      <w:t xml:space="preserve"> </w:t>
    </w:r>
    <w:r>
      <w:rPr>
        <w:noProof/>
      </w:rPr>
      <mc:AlternateContent>
        <mc:Choice Requires="wps">
          <w:drawing>
            <wp:anchor distT="0" distB="0" distL="114300" distR="114300" simplePos="0" relativeHeight="251659264" behindDoc="0" locked="0" layoutInCell="1" allowOverlap="1" wp14:editId="0EFADB5E">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7526F" w:rsidRDefault="0097526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5" style="position:absolute;margin-left:0;margin-top:0;width:55.1pt;height:11in;z-index:251659264;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" fillcolor="#675e47 [3215]" stroked="f" strokeweight="2pt">
              <v:path arrowok="t"/>
              <v:textbox>
                <w:txbxContent>
                  <w:p w:rsidR="0097526F" w:rsidRDefault="0097526F">
                    <w:pPr>
                      <w:rPr>
                        <w:rFonts w:eastAsia="Times New Roman"/>
                      </w:rPr>
                    </w:pP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editId="48BE6117">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7526F" w:rsidRDefault="0097526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6" style="position:absolute;margin-left:0;margin-top:0;width:55.1pt;height:71.3pt;z-index:251660288;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" fillcolor="#a9a57c [3204]" stroked="f" strokeweight="2pt">
              <v:path arrowok="t"/>
              <v:textbox>
                <w:txbxContent>
                  <w:p w:rsidR="0097526F" w:rsidRDefault="0097526F"/>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71C073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F8B07FD"/>
    <w:multiLevelType w:val="hybridMultilevel"/>
    <w:tmpl w:val="20582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B74737"/>
    <w:multiLevelType w:val="hybridMultilevel"/>
    <w:tmpl w:val="66A4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7220DB"/>
    <w:multiLevelType w:val="hybridMultilevel"/>
    <w:tmpl w:val="480EB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0BD"/>
    <w:rsid w:val="000530F7"/>
    <w:rsid w:val="00075D52"/>
    <w:rsid w:val="001248D2"/>
    <w:rsid w:val="001B0BE7"/>
    <w:rsid w:val="001B30BD"/>
    <w:rsid w:val="001C23FA"/>
    <w:rsid w:val="001E5543"/>
    <w:rsid w:val="00202346"/>
    <w:rsid w:val="002E4948"/>
    <w:rsid w:val="00334319"/>
    <w:rsid w:val="0035031C"/>
    <w:rsid w:val="00436F17"/>
    <w:rsid w:val="004A09CA"/>
    <w:rsid w:val="004E43E2"/>
    <w:rsid w:val="005708BE"/>
    <w:rsid w:val="005C25BF"/>
    <w:rsid w:val="005F1ECF"/>
    <w:rsid w:val="00637E6E"/>
    <w:rsid w:val="006B4A43"/>
    <w:rsid w:val="007320DA"/>
    <w:rsid w:val="00767D89"/>
    <w:rsid w:val="007C4BC3"/>
    <w:rsid w:val="00810CDE"/>
    <w:rsid w:val="00833820"/>
    <w:rsid w:val="00836911"/>
    <w:rsid w:val="00846567"/>
    <w:rsid w:val="008829DE"/>
    <w:rsid w:val="008D2136"/>
    <w:rsid w:val="009354FB"/>
    <w:rsid w:val="00973AFC"/>
    <w:rsid w:val="0097526F"/>
    <w:rsid w:val="009906BB"/>
    <w:rsid w:val="009F1CF5"/>
    <w:rsid w:val="00A364A1"/>
    <w:rsid w:val="00A87986"/>
    <w:rsid w:val="00A96E82"/>
    <w:rsid w:val="00B6712E"/>
    <w:rsid w:val="00B73376"/>
    <w:rsid w:val="00BB5878"/>
    <w:rsid w:val="00C270A9"/>
    <w:rsid w:val="00C31344"/>
    <w:rsid w:val="00C72608"/>
    <w:rsid w:val="00C878F6"/>
    <w:rsid w:val="00C96CEF"/>
    <w:rsid w:val="00CF0D1E"/>
    <w:rsid w:val="00E54368"/>
    <w:rsid w:val="00EB0619"/>
    <w:rsid w:val="00EE7800"/>
    <w:rsid w:val="00EF58B3"/>
    <w:rsid w:val="00F32365"/>
    <w:rsid w:val="00F53C7C"/>
    <w:rsid w:val="00F6569C"/>
    <w:rsid w:val="00FB2D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03882"/>
  <w15:docId w15:val="{D6A1EE93-DE5D-4317-B685-32D2E926A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64" w:lineRule="auto"/>
    </w:pPr>
    <w:rPr>
      <w:sz w:val="21"/>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A9A57C" w:themeColor="accent1"/>
      <w:sz w:val="32"/>
      <w:szCs w:val="28"/>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675E47"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eastAsiaTheme="majorEastAsia" w:cstheme="majorBidi"/>
      <w:b/>
      <w:bCs/>
      <w:color w:val="A9A57C" w:themeColor="accent1"/>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A9A57C" w:themeColor="accent1"/>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A9A57C" w:themeColor="accent1"/>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2F2B20" w:themeColor="text1"/>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2F2B20" w:themeColor="tex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2F2B20" w:themeColor="tex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pPr>
      <w:spacing w:after="0" w:line="240" w:lineRule="auto"/>
    </w:pPr>
    <w:tblPr/>
    <w:tblStylePr w:type="firstRow">
      <w:rPr>
        <w:rFonts w:ascii="Aharoni" w:hAnsi="Aharoni"/>
        <w:b/>
        <w:sz w:val="36"/>
      </w:rPr>
    </w:tblStylePr>
  </w:style>
  <w:style w:type="paragraph" w:styleId="ListParagraph">
    <w:name w:val="List Paragraph"/>
    <w:basedOn w:val="Normal"/>
    <w:uiPriority w:val="34"/>
    <w:qFormat/>
    <w:pPr>
      <w:spacing w:line="240" w:lineRule="auto"/>
      <w:ind w:left="720" w:hanging="288"/>
      <w:contextualSpacing/>
    </w:pPr>
    <w:rPr>
      <w:color w:val="675E47" w:themeColor="text2"/>
    </w:rPr>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auto"/>
      <w:sz w:val="32"/>
      <w:szCs w:val="28"/>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auto"/>
      <w:sz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auto"/>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auto"/>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auto"/>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auto"/>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auto"/>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auto"/>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675E47" w:themeColor="text2"/>
      <w:spacing w:val="6"/>
      <w:sz w:val="20"/>
      <w:szCs w:val="18"/>
      <w:lang w:bidi="hi-IN"/>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675E47" w:themeColor="text2"/>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auto"/>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auto"/>
      <w:sz w:val="32"/>
      <w:szCs w:val="24"/>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auto"/>
    </w:rPr>
  </w:style>
  <w:style w:type="paragraph" w:styleId="NoSpacing">
    <w:name w:val="No Spacing"/>
    <w:link w:val="NoSpacingChar"/>
    <w:uiPriority w:val="1"/>
    <w:qFormat/>
    <w:pPr>
      <w:spacing w:after="0" w:line="240" w:lineRule="auto"/>
    </w:pPr>
  </w:style>
  <w:style w:type="paragraph" w:styleId="Quote">
    <w:name w:val="Quote"/>
    <w:basedOn w:val="Normal"/>
    <w:next w:val="Normal"/>
    <w:link w:val="QuoteChar"/>
    <w:uiPriority w:val="29"/>
    <w:qFormat/>
    <w:pPr>
      <w:spacing w:before="160" w:line="300" w:lineRule="auto"/>
      <w:ind w:left="144" w:right="144"/>
      <w:jc w:val="center"/>
    </w:pPr>
    <w:rPr>
      <w:rFonts w:asciiTheme="majorHAnsi" w:eastAsiaTheme="minorEastAsia" w:hAnsiTheme="majorHAnsi"/>
      <w:i/>
      <w:iCs/>
      <w:color w:val="A9A57C"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auto"/>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character" w:customStyle="1" w:styleId="IntenseQuoteChar">
    <w:name w:val="Intense Quote Char"/>
    <w:basedOn w:val="DefaultParagraphFont"/>
    <w:link w:val="IntenseQuote"/>
    <w:uiPriority w:val="30"/>
    <w:rPr>
      <w:rFonts w:eastAsiaTheme="minorEastAsia"/>
      <w:b/>
      <w:bCs/>
      <w:i/>
      <w:iCs/>
      <w:color w:val="auto"/>
      <w:sz w:val="21"/>
      <w:shd w:val="clear" w:color="auto" w:fill="A9A57C" w:themeFill="accent1"/>
      <w:lang w:bidi="hi-IN"/>
      <w14:ligatures w14:val="standard"/>
      <w14:numForm w14:val="oldStyle"/>
    </w:rPr>
  </w:style>
  <w:style w:type="character" w:styleId="SubtleEmphasis">
    <w:name w:val="Subtle Emphasis"/>
    <w:basedOn w:val="DefaultParagraphFont"/>
    <w:uiPriority w:val="19"/>
    <w:qFormat/>
    <w:rPr>
      <w:i/>
      <w:iCs/>
      <w:color w:val="auto"/>
    </w:rPr>
  </w:style>
  <w:style w:type="character" w:styleId="IntenseEmphasis">
    <w:name w:val="Intense Emphasis"/>
    <w:aliases w:val="Subsection Intense Emphasis"/>
    <w:basedOn w:val="DefaultParagraphFont"/>
    <w:uiPriority w:val="21"/>
    <w:qFormat/>
    <w:rPr>
      <w:b/>
      <w:bCs/>
      <w:i/>
      <w:iCs/>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smallCaps/>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64" w:lineRule="auto"/>
      <w:outlineLvl w:val="9"/>
    </w:pPr>
    <w:rPr>
      <w:b/>
      <w:color w:val="000000"/>
      <w:sz w:val="28"/>
      <w14:numForm w14:val="default"/>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SectionHeading">
    <w:name w:val="Section Heading"/>
    <w:basedOn w:val="Heading1"/>
    <w:next w:val="Normal"/>
    <w:qFormat/>
    <w:rPr>
      <w:b/>
      <w:color w:val="675E47" w:themeColor="text2"/>
      <w:sz w:val="24"/>
    </w:rPr>
  </w:style>
  <w:style w:type="character" w:customStyle="1" w:styleId="NoSpacingChar">
    <w:name w:val="No Spacing Char"/>
    <w:basedOn w:val="DefaultParagraphFont"/>
    <w:link w:val="NoSpacing"/>
    <w:uiPriority w:val="1"/>
  </w:style>
  <w:style w:type="paragraph" w:customStyle="1" w:styleId="Subsection">
    <w:name w:val="Subsection"/>
    <w:basedOn w:val="Heading2"/>
    <w:qFormat/>
    <w:pPr>
      <w:spacing w:before="0"/>
    </w:pPr>
    <w:rPr>
      <w:color w:val="A9A57C" w:themeColor="accent1"/>
      <w:sz w:val="21"/>
    </w:rPr>
  </w:style>
  <w:style w:type="paragraph" w:customStyle="1" w:styleId="PersonalName">
    <w:name w:val="Personal Name"/>
    <w:basedOn w:val="Title"/>
    <w:qFormat/>
    <w:rPr>
      <w:b/>
      <w:sz w:val="28"/>
      <w:szCs w:val="28"/>
    </w:rPr>
  </w:style>
  <w:style w:type="paragraph" w:customStyle="1" w:styleId="SubsectionDate">
    <w:name w:val="Subsection Date"/>
    <w:basedOn w:val="Normal"/>
    <w:qFormat/>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customStyle="1" w:styleId="Phone">
    <w:name w:val="Phone"/>
    <w:basedOn w:val="NoSpacing"/>
    <w:qFormat/>
    <w:rPr>
      <w:sz w:val="24"/>
    </w:rPr>
  </w:style>
  <w:style w:type="paragraph" w:customStyle="1" w:styleId="SenderAddress">
    <w:name w:val="Sender Address"/>
    <w:basedOn w:val="NoSpacing"/>
    <w:qFormat/>
    <w:pPr>
      <w:spacing w:line="274" w:lineRule="auto"/>
    </w:pPr>
    <w:rPr>
      <w:sz w:val="21"/>
    </w:rPr>
  </w:style>
  <w:style w:type="paragraph" w:customStyle="1" w:styleId="SubsectionText">
    <w:name w:val="Subsection Text"/>
    <w:basedOn w:val="ListBullet"/>
    <w:qFormat/>
    <w:pPr>
      <w:numPr>
        <w:numId w:val="0"/>
      </w:numPr>
      <w:spacing w:line="276" w:lineRule="auto"/>
      <w:ind w:left="360" w:hanging="360"/>
      <w:contextualSpacing w:val="0"/>
    </w:pPr>
    <w:rPr>
      <w:sz w:val="22"/>
    </w:rPr>
  </w:style>
  <w:style w:type="paragraph" w:styleId="ListBullet">
    <w:name w:val="List Bullet"/>
    <w:basedOn w:val="Normal"/>
    <w:uiPriority w:val="99"/>
    <w:semiHidden/>
    <w:unhideWhenUsed/>
    <w:pPr>
      <w:numPr>
        <w:numId w:val="5"/>
      </w:numPr>
      <w:contextualSpacing/>
    </w:pPr>
  </w:style>
  <w:style w:type="paragraph" w:styleId="Closing">
    <w:name w:val="Closing"/>
    <w:basedOn w:val="Normal"/>
    <w:link w:val="ClosingChar"/>
    <w:uiPriority w:val="5"/>
    <w:unhideWhenUsed/>
    <w:pPr>
      <w:spacing w:before="480" w:after="960"/>
      <w:contextualSpacing/>
    </w:pPr>
    <w:rPr>
      <w:b/>
      <w:color w:val="675E47" w:themeColor="text2"/>
    </w:rPr>
  </w:style>
  <w:style w:type="character" w:customStyle="1" w:styleId="ClosingChar">
    <w:name w:val="Closing Char"/>
    <w:basedOn w:val="DefaultParagraphFont"/>
    <w:link w:val="Closing"/>
    <w:uiPriority w:val="5"/>
    <w:rPr>
      <w:b/>
      <w:color w:val="auto"/>
      <w:sz w:val="21"/>
    </w:rPr>
  </w:style>
  <w:style w:type="paragraph" w:customStyle="1" w:styleId="RecipientAddress">
    <w:name w:val="Recipient Address"/>
    <w:basedOn w:val="NoSpacing"/>
    <w:uiPriority w:val="3"/>
    <w:qFormat/>
    <w:pPr>
      <w:spacing w:after="360"/>
      <w:contextualSpacing/>
    </w:pPr>
    <w:rPr>
      <w:color w:val="675E47" w:themeColor="text2"/>
      <w:sz w:val="21"/>
    </w:rPr>
  </w:style>
  <w:style w:type="paragraph" w:styleId="Salutation">
    <w:name w:val="Salutation"/>
    <w:basedOn w:val="NoSpacing"/>
    <w:next w:val="Normal"/>
    <w:link w:val="SalutationChar"/>
    <w:uiPriority w:val="4"/>
    <w:unhideWhenUsed/>
    <w:pPr>
      <w:spacing w:before="480" w:after="320"/>
      <w:contextualSpacing/>
    </w:pPr>
    <w:rPr>
      <w:b/>
      <w:color w:val="675E47" w:themeColor="text2"/>
      <w:sz w:val="21"/>
    </w:rPr>
  </w:style>
  <w:style w:type="character" w:customStyle="1" w:styleId="SalutationChar">
    <w:name w:val="Salutation Char"/>
    <w:basedOn w:val="DefaultParagraphFont"/>
    <w:link w:val="Salutation"/>
    <w:uiPriority w:val="4"/>
    <w:rPr>
      <w:b/>
      <w:color w:val="auto"/>
      <w:sz w:val="21"/>
    </w:rPr>
  </w:style>
  <w:style w:type="paragraph" w:styleId="Signature">
    <w:name w:val="Signature"/>
    <w:basedOn w:val="Normal"/>
    <w:link w:val="SignatureChar"/>
    <w:uiPriority w:val="99"/>
    <w:unhideWhenUsed/>
    <w:pPr>
      <w:contextualSpacing/>
    </w:pPr>
  </w:style>
  <w:style w:type="character" w:customStyle="1" w:styleId="SignatureChar">
    <w:name w:val="Signature Char"/>
    <w:basedOn w:val="DefaultParagraphFont"/>
    <w:link w:val="Signature"/>
    <w:uiPriority w:val="99"/>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956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AdjacencyResum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F762DA-57FE-4DB2-A5C9-E5D4ACBFE43A}">
  <ds:schemaRefs>
    <ds:schemaRef ds:uri="http://schemas.microsoft.com/office/2009/outspace/metadata"/>
  </ds:schemaRefs>
</ds:datastoreItem>
</file>

<file path=customXml/itemProps3.xml><?xml version="1.0" encoding="utf-8"?>
<ds:datastoreItem xmlns:ds="http://schemas.openxmlformats.org/officeDocument/2006/customXml" ds:itemID="{EDB4B970-78A8-4A94-9A15-A756E13AB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AdjacencyResume</Template>
  <TotalTime>0</TotalTime>
  <Pages>34</Pages>
  <Words>6060</Words>
  <Characters>34543</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2019-06-19T18:06:00Z</dcterms:created>
  <dcterms:modified xsi:type="dcterms:W3CDTF">2019-06-19T18:06:00Z</dcterms:modified>
</cp:coreProperties>
</file>