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D99D7" w14:textId="77777777" w:rsidR="00424BC3" w:rsidRPr="00424BC3" w:rsidRDefault="00424BC3" w:rsidP="00424BC3">
      <w:pPr>
        <w:pStyle w:val="Subtitle"/>
        <w:rPr>
          <w:sz w:val="32"/>
        </w:rPr>
      </w:pPr>
      <w:r w:rsidRPr="00424BC3">
        <w:rPr>
          <w:sz w:val="32"/>
        </w:rPr>
        <w:t>CCNP Lab 1</w:t>
      </w:r>
    </w:p>
    <w:p w14:paraId="7533BA7F" w14:textId="77777777" w:rsidR="00E279B8" w:rsidRPr="00424BC3" w:rsidRDefault="00424BC3" w:rsidP="00424BC3">
      <w:pPr>
        <w:pStyle w:val="Subtitle"/>
        <w:rPr>
          <w:sz w:val="32"/>
        </w:rPr>
      </w:pPr>
      <w:r w:rsidRPr="00424BC3">
        <w:rPr>
          <w:sz w:val="32"/>
        </w:rPr>
        <w:t>2018-2019</w:t>
      </w:r>
    </w:p>
    <w:p w14:paraId="5C86A1D5" w14:textId="77777777" w:rsidR="00E279B8" w:rsidRPr="00424BC3" w:rsidRDefault="00424BC3" w:rsidP="002B21AE">
      <w:pPr>
        <w:pStyle w:val="Logo"/>
        <w:tabs>
          <w:tab w:val="left" w:pos="6282"/>
        </w:tabs>
        <w:rPr>
          <w:sz w:val="72"/>
        </w:rPr>
      </w:pPr>
      <w:r w:rsidRPr="00424BC3">
        <w:rPr>
          <w:sz w:val="72"/>
          <w:lang w:eastAsia="en-US"/>
        </w:rPr>
        <w:t>Multi-Area OSPF</w:t>
      </w:r>
    </w:p>
    <w:p w14:paraId="33FB406C" w14:textId="0F952FB2" w:rsidR="00E279B8" w:rsidRPr="00424BC3" w:rsidRDefault="00424BC3" w:rsidP="00E279B8">
      <w:pPr>
        <w:pStyle w:val="Subtitle"/>
        <w:rPr>
          <w:sz w:val="40"/>
        </w:rPr>
      </w:pPr>
      <w:r w:rsidRPr="00424BC3">
        <w:rPr>
          <w:sz w:val="40"/>
        </w:rPr>
        <w:t>J</w:t>
      </w:r>
      <w:r w:rsidR="00925D0C">
        <w:rPr>
          <w:sz w:val="40"/>
        </w:rPr>
        <w:t>EFFREY</w:t>
      </w:r>
      <w:r w:rsidRPr="00424BC3">
        <w:rPr>
          <w:sz w:val="40"/>
        </w:rPr>
        <w:t xml:space="preserve"> Zh</w:t>
      </w:r>
      <w:r w:rsidR="00925D0C">
        <w:rPr>
          <w:sz w:val="40"/>
        </w:rPr>
        <w:t>A</w:t>
      </w:r>
      <w:r w:rsidRPr="00424BC3">
        <w:rPr>
          <w:sz w:val="40"/>
        </w:rPr>
        <w:t>ng</w:t>
      </w:r>
    </w:p>
    <w:p w14:paraId="48E3331F" w14:textId="77777777" w:rsidR="00E279B8" w:rsidRPr="00424BC3" w:rsidRDefault="00000000" w:rsidP="00E279B8">
      <w:pPr>
        <w:pStyle w:val="Contactinfo"/>
        <w:rPr>
          <w:sz w:val="32"/>
        </w:rPr>
      </w:pPr>
      <w:sdt>
        <w:sdtPr>
          <w:rPr>
            <w:sz w:val="32"/>
          </w:rPr>
          <w:alias w:val="Enter company name:"/>
          <w:tag w:val=""/>
          <w:id w:val="442581965"/>
          <w:placeholder>
            <w:docPart w:val="8DCFEC2612C84A8AA3AAD4F7712C2F6A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Content>
          <w:r w:rsidR="00424BC3" w:rsidRPr="00424BC3">
            <w:rPr>
              <w:sz w:val="32"/>
            </w:rPr>
            <w:t>CCNP: Mason &amp; Hoffman period 6-8</w:t>
          </w:r>
        </w:sdtContent>
      </w:sdt>
    </w:p>
    <w:p w14:paraId="4F2CF577" w14:textId="77777777" w:rsidR="00907CBB" w:rsidRDefault="00907CBB" w:rsidP="00983816">
      <w:pPr>
        <w:pStyle w:val="Contactinfo"/>
        <w:ind w:left="0" w:right="712"/>
        <w:jc w:val="left"/>
        <w:rPr>
          <w:sz w:val="32"/>
        </w:rPr>
      </w:pPr>
    </w:p>
    <w:p w14:paraId="0AD1C1D5" w14:textId="77777777" w:rsidR="00983816" w:rsidRPr="00983816" w:rsidRDefault="00983816" w:rsidP="00983816">
      <w:pPr>
        <w:pStyle w:val="Contactinfo"/>
        <w:ind w:left="0" w:right="712"/>
        <w:jc w:val="left"/>
        <w:rPr>
          <w:sz w:val="32"/>
        </w:rPr>
      </w:pPr>
    </w:p>
    <w:p w14:paraId="2C05B590" w14:textId="77777777" w:rsidR="00BD76E6" w:rsidRDefault="00BD76E6" w:rsidP="00BD76E6">
      <w:pPr>
        <w:jc w:val="center"/>
      </w:pPr>
      <w:r w:rsidRPr="00BD76E6">
        <w:rPr>
          <w:noProof/>
        </w:rPr>
        <w:lastRenderedPageBreak/>
        <w:drawing>
          <wp:inline distT="0" distB="0" distL="0" distR="0" wp14:anchorId="76BFE06D" wp14:editId="01A4ED0A">
            <wp:extent cx="6112557" cy="3992880"/>
            <wp:effectExtent l="0" t="0" r="2540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56775" t="10346" r="5071" b="9901"/>
                    <a:stretch/>
                  </pic:blipFill>
                  <pic:spPr bwMode="auto">
                    <a:xfrm>
                      <a:off x="0" y="0"/>
                      <a:ext cx="6112557" cy="399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31D17" w14:textId="77777777" w:rsidR="00907CBB" w:rsidRDefault="0003132D">
      <w:pPr>
        <w:pStyle w:val="Heading2"/>
      </w:pPr>
      <w:r>
        <w:t>summary</w:t>
      </w:r>
    </w:p>
    <w:p w14:paraId="624FFC01" w14:textId="77777777" w:rsidR="009D16B5" w:rsidRPr="009D16B5" w:rsidRDefault="009D16B5" w:rsidP="009D16B5"/>
    <w:p w14:paraId="3183ADEC" w14:textId="77777777" w:rsidR="00907CBB" w:rsidRDefault="004B73BE">
      <w:pPr>
        <w:pStyle w:val="Heading2"/>
      </w:pPr>
      <w:r>
        <w:t>Configurations</w:t>
      </w:r>
      <w:r w:rsidR="00AE15B7">
        <w:t xml:space="preserve"> </w:t>
      </w:r>
    </w:p>
    <w:p w14:paraId="23B3FE5E" w14:textId="77777777" w:rsidR="004B73BE" w:rsidRDefault="004B73BE" w:rsidP="004B73BE">
      <w:pPr>
        <w:sectPr w:rsidR="004B73BE" w:rsidSect="00DD0C7F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B322880" w14:textId="77777777" w:rsidR="004B73BE" w:rsidRPr="004B73BE" w:rsidRDefault="004B73BE" w:rsidP="00791839">
      <w:pPr>
        <w:pStyle w:val="Heading3"/>
      </w:pPr>
      <w:r>
        <w:t>Main router (catalyst 3750) config:</w:t>
      </w:r>
    </w:p>
    <w:p w14:paraId="5E4893DC" w14:textId="77777777" w:rsidR="004B73BE" w:rsidRDefault="004B73BE" w:rsidP="009D16B5">
      <w:r>
        <w:t>hostname MainRouter</w:t>
      </w:r>
    </w:p>
    <w:p w14:paraId="215D4534" w14:textId="77777777" w:rsidR="004B73BE" w:rsidRDefault="004B73BE" w:rsidP="004B73BE">
      <w:r>
        <w:t>ipv6 unicast-routing</w:t>
      </w:r>
    </w:p>
    <w:p w14:paraId="12348D0C" w14:textId="77777777" w:rsidR="004B73BE" w:rsidRDefault="004B73BE" w:rsidP="00791839">
      <w:pPr>
        <w:ind w:left="0"/>
      </w:pPr>
    </w:p>
    <w:p w14:paraId="0513BED5" w14:textId="77777777" w:rsidR="004B73BE" w:rsidRDefault="004B73BE" w:rsidP="004B73BE">
      <w:r>
        <w:t>spanning-tree mode pvst</w:t>
      </w:r>
    </w:p>
    <w:p w14:paraId="618CB111" w14:textId="77777777" w:rsidR="004B73BE" w:rsidRDefault="004B73BE" w:rsidP="004B73BE"/>
    <w:p w14:paraId="6D71C226" w14:textId="77777777" w:rsidR="004B73BE" w:rsidRDefault="004B73BE" w:rsidP="004B73BE">
      <w:r>
        <w:t>interface FastEthernet1/0/1</w:t>
      </w:r>
    </w:p>
    <w:p w14:paraId="40321800" w14:textId="77777777" w:rsidR="004B73BE" w:rsidRDefault="004B73BE" w:rsidP="004B73BE">
      <w:r>
        <w:t xml:space="preserve"> no switchport</w:t>
      </w:r>
    </w:p>
    <w:p w14:paraId="5CCF9CED" w14:textId="77777777" w:rsidR="004B73BE" w:rsidRDefault="004B73BE" w:rsidP="004B73BE">
      <w:r>
        <w:t xml:space="preserve"> ip address 10.10.1.2 255.255.255.0</w:t>
      </w:r>
    </w:p>
    <w:p w14:paraId="23C423A4" w14:textId="77777777" w:rsidR="004B73BE" w:rsidRDefault="004B73BE" w:rsidP="004B73BE">
      <w:r>
        <w:t xml:space="preserve"> ipv6 address 2001::1/64</w:t>
      </w:r>
    </w:p>
    <w:p w14:paraId="36980180" w14:textId="77777777" w:rsidR="004B73BE" w:rsidRDefault="004B73BE" w:rsidP="004B73BE">
      <w:r>
        <w:t xml:space="preserve"> ipv6 ospf 1 area 0</w:t>
      </w:r>
    </w:p>
    <w:p w14:paraId="007E6AD0" w14:textId="77777777" w:rsidR="004B73BE" w:rsidRDefault="004B73BE" w:rsidP="00791839">
      <w:pPr>
        <w:ind w:left="0"/>
      </w:pPr>
    </w:p>
    <w:p w14:paraId="0CD462D7" w14:textId="77777777" w:rsidR="004B73BE" w:rsidRDefault="004B73BE" w:rsidP="004B73BE">
      <w:r>
        <w:t>interface FastEthernet1/0/2</w:t>
      </w:r>
    </w:p>
    <w:p w14:paraId="4AE08B34" w14:textId="77777777" w:rsidR="004B73BE" w:rsidRDefault="004B73BE" w:rsidP="004B73BE">
      <w:r>
        <w:t xml:space="preserve"> no switchport</w:t>
      </w:r>
    </w:p>
    <w:p w14:paraId="2349189B" w14:textId="77777777" w:rsidR="004B73BE" w:rsidRDefault="004B73BE" w:rsidP="004B73BE">
      <w:r>
        <w:t xml:space="preserve"> ip address 10.10.2.2 255.255.255.0</w:t>
      </w:r>
    </w:p>
    <w:p w14:paraId="4641B1D9" w14:textId="77777777" w:rsidR="004B73BE" w:rsidRDefault="004B73BE" w:rsidP="004B73BE">
      <w:r>
        <w:t xml:space="preserve"> ipv6 address 2007::2/64</w:t>
      </w:r>
    </w:p>
    <w:p w14:paraId="6150ACDE" w14:textId="77777777" w:rsidR="004B73BE" w:rsidRDefault="004B73BE" w:rsidP="004B73BE">
      <w:r>
        <w:t xml:space="preserve"> ipv6 ospf 1 area 0</w:t>
      </w:r>
    </w:p>
    <w:p w14:paraId="6F04B516" w14:textId="77777777" w:rsidR="004B73BE" w:rsidRDefault="004B73BE" w:rsidP="004B73BE"/>
    <w:p w14:paraId="22A3F12C" w14:textId="77777777" w:rsidR="004B73BE" w:rsidRDefault="004B73BE" w:rsidP="004B73BE">
      <w:r>
        <w:t>interface FastEthernet1/0/3</w:t>
      </w:r>
    </w:p>
    <w:p w14:paraId="0667F948" w14:textId="77777777" w:rsidR="004B73BE" w:rsidRDefault="004B73BE" w:rsidP="004B73BE">
      <w:r>
        <w:t xml:space="preserve"> no switchport</w:t>
      </w:r>
    </w:p>
    <w:p w14:paraId="5DD2FFE5" w14:textId="77777777" w:rsidR="004B73BE" w:rsidRDefault="004B73BE" w:rsidP="004B73BE">
      <w:r>
        <w:t xml:space="preserve"> ip address 10.10.3.2 255.255.255.0</w:t>
      </w:r>
    </w:p>
    <w:p w14:paraId="02AFCBA3" w14:textId="77777777" w:rsidR="004B73BE" w:rsidRDefault="004B73BE" w:rsidP="004B73BE">
      <w:r>
        <w:t xml:space="preserve"> ipv6 address 2008::3/64</w:t>
      </w:r>
    </w:p>
    <w:p w14:paraId="2D23DEB8" w14:textId="77777777" w:rsidR="004B73BE" w:rsidRDefault="004B73BE" w:rsidP="004B73BE">
      <w:r>
        <w:t xml:space="preserve"> ipv6 ospf 1 area 0</w:t>
      </w:r>
    </w:p>
    <w:p w14:paraId="5423FCA8" w14:textId="77777777" w:rsidR="004B73BE" w:rsidRDefault="004B73BE" w:rsidP="004B73BE"/>
    <w:p w14:paraId="03A09246" w14:textId="77777777" w:rsidR="004B73BE" w:rsidRDefault="004B73BE" w:rsidP="004B73BE">
      <w:r>
        <w:t>router ospf 1</w:t>
      </w:r>
    </w:p>
    <w:p w14:paraId="421847B8" w14:textId="77777777" w:rsidR="004B73BE" w:rsidRDefault="004B73BE" w:rsidP="004B73BE">
      <w:r>
        <w:t xml:space="preserve"> network 10.10.1.0 0.0.0.255 area 0</w:t>
      </w:r>
    </w:p>
    <w:p w14:paraId="388431D7" w14:textId="77777777" w:rsidR="004B73BE" w:rsidRDefault="004B73BE" w:rsidP="004B73BE">
      <w:r>
        <w:lastRenderedPageBreak/>
        <w:t xml:space="preserve"> network 10.10.2.0 0.0.0.255 area 0</w:t>
      </w:r>
    </w:p>
    <w:p w14:paraId="4278D055" w14:textId="77777777" w:rsidR="004B73BE" w:rsidRDefault="004B73BE" w:rsidP="004B73BE">
      <w:r>
        <w:t xml:space="preserve"> network 10.10.3.0 0.0.0.255 area 0</w:t>
      </w:r>
    </w:p>
    <w:p w14:paraId="2FDD34CE" w14:textId="77777777" w:rsidR="004B73BE" w:rsidRDefault="004B73BE" w:rsidP="004B73BE"/>
    <w:p w14:paraId="543F9A34" w14:textId="77777777" w:rsidR="004B73BE" w:rsidRDefault="004B73BE" w:rsidP="004B73BE">
      <w:r>
        <w:t>ipv6 router ospf 1</w:t>
      </w:r>
    </w:p>
    <w:p w14:paraId="270B8ECA" w14:textId="77777777" w:rsidR="004B73BE" w:rsidRDefault="004B73BE" w:rsidP="004B73BE"/>
    <w:p w14:paraId="0171A351" w14:textId="77777777" w:rsidR="004B73BE" w:rsidRDefault="004B73BE" w:rsidP="004B73BE">
      <w:r>
        <w:t>end</w:t>
      </w:r>
    </w:p>
    <w:p w14:paraId="7F931C49" w14:textId="77777777" w:rsidR="004B73BE" w:rsidRDefault="004B73BE">
      <w:pPr>
        <w:sectPr w:rsidR="004B73BE" w:rsidSect="004B73BE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49B10FC3" w14:textId="77777777" w:rsidR="00907CBB" w:rsidRDefault="00907CBB" w:rsidP="00791839">
      <w:pPr>
        <w:ind w:left="0"/>
      </w:pPr>
    </w:p>
    <w:p w14:paraId="28B678CB" w14:textId="77777777" w:rsidR="009D16B5" w:rsidRPr="00AE15B7" w:rsidRDefault="009D16B5" w:rsidP="00791839">
      <w:pPr>
        <w:ind w:left="0"/>
        <w:sectPr w:rsidR="009D16B5" w:rsidRPr="00AE15B7" w:rsidSect="004B73BE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7B44CC20" w14:textId="77777777" w:rsidR="00907CBB" w:rsidRDefault="00AE15B7" w:rsidP="00791839">
      <w:pPr>
        <w:pStyle w:val="Heading3"/>
      </w:pPr>
      <w:r>
        <w:t>R1 (Cisco 2950 router) config</w:t>
      </w:r>
    </w:p>
    <w:p w14:paraId="1957D34D" w14:textId="77777777" w:rsidR="004B73BE" w:rsidRDefault="004B73BE" w:rsidP="00791839">
      <w:pPr>
        <w:ind w:left="0"/>
        <w:sectPr w:rsidR="004B73BE" w:rsidSect="00791839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docGrid w:linePitch="360"/>
        </w:sectPr>
      </w:pPr>
    </w:p>
    <w:p w14:paraId="5951E532" w14:textId="77777777" w:rsidR="004B73BE" w:rsidRDefault="004B73BE" w:rsidP="00791839">
      <w:r>
        <w:t>hostname R1</w:t>
      </w:r>
    </w:p>
    <w:p w14:paraId="35D2A028" w14:textId="77777777" w:rsidR="004B73BE" w:rsidRDefault="004B73BE" w:rsidP="004B73BE">
      <w:r>
        <w:t>ipv6 unicast-routing</w:t>
      </w:r>
    </w:p>
    <w:p w14:paraId="6C56F512" w14:textId="77777777" w:rsidR="004B73BE" w:rsidRDefault="004B73BE" w:rsidP="004B73BE"/>
    <w:p w14:paraId="5F04ABDF" w14:textId="77777777" w:rsidR="004B73BE" w:rsidRDefault="004B73BE" w:rsidP="004B73BE">
      <w:r>
        <w:t xml:space="preserve"> interface GigabitEthernet0/0</w:t>
      </w:r>
    </w:p>
    <w:p w14:paraId="51427F6C" w14:textId="77777777" w:rsidR="004B73BE" w:rsidRDefault="004B73BE" w:rsidP="004B73BE">
      <w:r>
        <w:t xml:space="preserve"> ip address 10.10.1.1 255.255.255.0</w:t>
      </w:r>
    </w:p>
    <w:p w14:paraId="7F1F4446" w14:textId="77777777" w:rsidR="004B73BE" w:rsidRDefault="004B73BE" w:rsidP="004B73BE">
      <w:r>
        <w:t xml:space="preserve"> duplex auto</w:t>
      </w:r>
    </w:p>
    <w:p w14:paraId="6D8B1CCD" w14:textId="77777777" w:rsidR="004B73BE" w:rsidRDefault="004B73BE" w:rsidP="004B73BE">
      <w:r>
        <w:t xml:space="preserve"> speed auto</w:t>
      </w:r>
    </w:p>
    <w:p w14:paraId="0CDCC98E" w14:textId="77777777" w:rsidR="004B73BE" w:rsidRDefault="004B73BE" w:rsidP="004B73BE">
      <w:r>
        <w:t xml:space="preserve"> ipv6 address 2001::4/64</w:t>
      </w:r>
    </w:p>
    <w:p w14:paraId="0D2D016A" w14:textId="77777777" w:rsidR="004B73BE" w:rsidRDefault="004B73BE" w:rsidP="004B73BE">
      <w:r>
        <w:t xml:space="preserve"> ipv6 ospf 1 area 0</w:t>
      </w:r>
    </w:p>
    <w:p w14:paraId="129BF529" w14:textId="77777777" w:rsidR="004B73BE" w:rsidRDefault="004B73BE" w:rsidP="004B73BE"/>
    <w:p w14:paraId="0418DB79" w14:textId="77777777" w:rsidR="004B73BE" w:rsidRDefault="004B73BE" w:rsidP="004B73BE">
      <w:r>
        <w:t>interface GigabitEthernet0/1</w:t>
      </w:r>
    </w:p>
    <w:p w14:paraId="48A85F90" w14:textId="77777777" w:rsidR="004B73BE" w:rsidRDefault="004B73BE" w:rsidP="004B73BE">
      <w:r>
        <w:t xml:space="preserve"> ip address 10.10.4.1 255.255.255.0</w:t>
      </w:r>
    </w:p>
    <w:p w14:paraId="7E66F066" w14:textId="77777777" w:rsidR="004B73BE" w:rsidRDefault="004B73BE" w:rsidP="004B73BE">
      <w:r>
        <w:t xml:space="preserve"> duplex auto</w:t>
      </w:r>
    </w:p>
    <w:p w14:paraId="4E217822" w14:textId="77777777" w:rsidR="004B73BE" w:rsidRDefault="004B73BE" w:rsidP="004B73BE">
      <w:r>
        <w:t xml:space="preserve"> speed auto</w:t>
      </w:r>
    </w:p>
    <w:p w14:paraId="750A8C96" w14:textId="77777777" w:rsidR="004B73BE" w:rsidRDefault="004B73BE" w:rsidP="004B73BE">
      <w:r>
        <w:t xml:space="preserve"> ipv6 address 2002::1/64</w:t>
      </w:r>
    </w:p>
    <w:p w14:paraId="30C04756" w14:textId="77777777" w:rsidR="004B73BE" w:rsidRDefault="004B73BE" w:rsidP="004B73BE">
      <w:r>
        <w:t xml:space="preserve"> ipv6 ospf 1 area 1</w:t>
      </w:r>
    </w:p>
    <w:p w14:paraId="5B7D76FF" w14:textId="77777777" w:rsidR="004B73BE" w:rsidRDefault="004B73BE" w:rsidP="004B73BE"/>
    <w:p w14:paraId="774AFCC9" w14:textId="77777777" w:rsidR="004B73BE" w:rsidRDefault="004B73BE" w:rsidP="004B73BE">
      <w:r>
        <w:t>router ospf 1</w:t>
      </w:r>
    </w:p>
    <w:p w14:paraId="12D0974B" w14:textId="77777777" w:rsidR="004B73BE" w:rsidRDefault="004B73BE" w:rsidP="004B73BE">
      <w:r>
        <w:t xml:space="preserve"> network 10.10.1.0 0.0.0.255 area 0</w:t>
      </w:r>
    </w:p>
    <w:p w14:paraId="6748DDDA" w14:textId="77777777" w:rsidR="004B73BE" w:rsidRDefault="004B73BE" w:rsidP="004B73BE">
      <w:r>
        <w:t xml:space="preserve"> network 10.10.4.0 0.0.0.255 area 1</w:t>
      </w:r>
    </w:p>
    <w:p w14:paraId="7173EA94" w14:textId="77777777" w:rsidR="004B73BE" w:rsidRDefault="004B73BE" w:rsidP="004B73BE"/>
    <w:p w14:paraId="06FB2FAC" w14:textId="77777777" w:rsidR="004B73BE" w:rsidRDefault="004B73BE" w:rsidP="00791839">
      <w:r>
        <w:t>ipv6 router ospf 1</w:t>
      </w:r>
    </w:p>
    <w:p w14:paraId="6D608F5B" w14:textId="77777777" w:rsidR="004B73BE" w:rsidRDefault="004B73BE" w:rsidP="004B73BE">
      <w:r>
        <w:t>end</w:t>
      </w:r>
    </w:p>
    <w:p w14:paraId="2C6886E7" w14:textId="77777777" w:rsidR="00AE15B7" w:rsidRDefault="00AE15B7" w:rsidP="00AE15B7">
      <w:pPr>
        <w:ind w:left="0"/>
        <w:sectPr w:rsidR="00AE15B7" w:rsidSect="00791839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410C14AC" w14:textId="77777777" w:rsidR="00AE15B7" w:rsidRDefault="00AE15B7" w:rsidP="00AE15B7">
      <w:pPr>
        <w:ind w:left="0"/>
        <w:sectPr w:rsidR="00AE15B7" w:rsidSect="00791839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0781F2A3" w14:textId="77777777" w:rsidR="004B73BE" w:rsidRDefault="004B73BE" w:rsidP="004B73BE">
      <w:pPr>
        <w:pStyle w:val="Heading3"/>
      </w:pPr>
      <w:r>
        <w:t>R2 (Cisco 2950 router) config</w:t>
      </w:r>
    </w:p>
    <w:p w14:paraId="1F461D20" w14:textId="77777777" w:rsidR="004B73BE" w:rsidRDefault="004B73BE" w:rsidP="00791839">
      <w:pPr>
        <w:ind w:left="0"/>
        <w:sectPr w:rsidR="004B73BE" w:rsidSect="0044668B">
          <w:footerReference w:type="default" r:id="rId14"/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FD81A28" w14:textId="77777777" w:rsidR="004B73BE" w:rsidRDefault="004B73BE" w:rsidP="00791839">
      <w:r>
        <w:t>hostname R2</w:t>
      </w:r>
    </w:p>
    <w:p w14:paraId="00705FF4" w14:textId="77777777" w:rsidR="004B73BE" w:rsidRDefault="004B73BE" w:rsidP="004B73BE">
      <w:r>
        <w:t>ipv6 unicast-routing</w:t>
      </w:r>
    </w:p>
    <w:p w14:paraId="721DCAEF" w14:textId="77777777" w:rsidR="004B73BE" w:rsidRDefault="004B73BE" w:rsidP="004B73BE"/>
    <w:p w14:paraId="7BFF34F9" w14:textId="77777777" w:rsidR="004B73BE" w:rsidRDefault="004B73BE" w:rsidP="004B73BE">
      <w:r>
        <w:t xml:space="preserve"> interface GigabitEthernet0/0</w:t>
      </w:r>
    </w:p>
    <w:p w14:paraId="08A02D78" w14:textId="77777777" w:rsidR="004B73BE" w:rsidRDefault="00AE15B7" w:rsidP="004B73BE">
      <w:r>
        <w:t xml:space="preserve"> ip address 10.10.2</w:t>
      </w:r>
      <w:r w:rsidR="004B73BE">
        <w:t>.1 255.255.255.0</w:t>
      </w:r>
    </w:p>
    <w:p w14:paraId="03FD1590" w14:textId="77777777" w:rsidR="004B73BE" w:rsidRDefault="004B73BE" w:rsidP="004B73BE">
      <w:r>
        <w:t xml:space="preserve"> duplex auto</w:t>
      </w:r>
    </w:p>
    <w:p w14:paraId="1F30D4EF" w14:textId="77777777" w:rsidR="004B73BE" w:rsidRDefault="004B73BE" w:rsidP="004B73BE">
      <w:r>
        <w:t xml:space="preserve"> speed auto</w:t>
      </w:r>
    </w:p>
    <w:p w14:paraId="2F65A154" w14:textId="77777777" w:rsidR="004B73BE" w:rsidRDefault="00AE15B7" w:rsidP="004B73BE">
      <w:r>
        <w:t xml:space="preserve"> ipv6 address 2007::5</w:t>
      </w:r>
      <w:r w:rsidR="004B73BE">
        <w:t>/64</w:t>
      </w:r>
    </w:p>
    <w:p w14:paraId="68EAD873" w14:textId="77777777" w:rsidR="004B73BE" w:rsidRDefault="004B73BE" w:rsidP="004B73BE">
      <w:r>
        <w:t xml:space="preserve"> ipv6 ospf 1 area 0</w:t>
      </w:r>
    </w:p>
    <w:p w14:paraId="147E91D1" w14:textId="77777777" w:rsidR="004B73BE" w:rsidRDefault="004B73BE" w:rsidP="004B73BE"/>
    <w:p w14:paraId="56ACB0D4" w14:textId="77777777" w:rsidR="004B73BE" w:rsidRDefault="004B73BE" w:rsidP="004B73BE">
      <w:r>
        <w:t>interface GigabitEthernet0/1</w:t>
      </w:r>
    </w:p>
    <w:p w14:paraId="3A088DCE" w14:textId="77777777" w:rsidR="004B73BE" w:rsidRDefault="004B73BE" w:rsidP="004B73BE">
      <w:r>
        <w:t xml:space="preserve"> ip address </w:t>
      </w:r>
      <w:r w:rsidR="00AE15B7">
        <w:t>192.168.2.1</w:t>
      </w:r>
      <w:r>
        <w:t xml:space="preserve"> 255.255.255.0</w:t>
      </w:r>
    </w:p>
    <w:p w14:paraId="7534FB0A" w14:textId="77777777" w:rsidR="004B73BE" w:rsidRDefault="004B73BE" w:rsidP="004B73BE">
      <w:r>
        <w:t xml:space="preserve"> duplex auto</w:t>
      </w:r>
    </w:p>
    <w:p w14:paraId="0C8F9B5B" w14:textId="77777777" w:rsidR="004B73BE" w:rsidRDefault="004B73BE" w:rsidP="004B73BE">
      <w:r>
        <w:t xml:space="preserve"> speed auto</w:t>
      </w:r>
    </w:p>
    <w:p w14:paraId="7C47BB1C" w14:textId="77777777" w:rsidR="004B73BE" w:rsidRDefault="004B73BE" w:rsidP="004B73BE">
      <w:r>
        <w:t xml:space="preserve"> ipv6 address 200</w:t>
      </w:r>
      <w:r w:rsidR="00AE15B7">
        <w:t>3</w:t>
      </w:r>
      <w:r>
        <w:t>::1/64</w:t>
      </w:r>
    </w:p>
    <w:p w14:paraId="66E22532" w14:textId="77777777" w:rsidR="004B73BE" w:rsidRDefault="00AE15B7" w:rsidP="004B73BE">
      <w:r>
        <w:t xml:space="preserve"> ipv6 ospf 1 area 2</w:t>
      </w:r>
    </w:p>
    <w:p w14:paraId="0CB9CB1B" w14:textId="77777777" w:rsidR="004B73BE" w:rsidRDefault="004B73BE" w:rsidP="004B73BE"/>
    <w:p w14:paraId="4EB1796A" w14:textId="77777777" w:rsidR="004B73BE" w:rsidRDefault="004B73BE" w:rsidP="004B73BE">
      <w:r>
        <w:t>router ospf 1</w:t>
      </w:r>
    </w:p>
    <w:p w14:paraId="098BB09A" w14:textId="77777777" w:rsidR="00AE15B7" w:rsidRDefault="00AE15B7" w:rsidP="004B73BE">
      <w:r>
        <w:t xml:space="preserve"> router-id 2.2.2.2</w:t>
      </w:r>
    </w:p>
    <w:p w14:paraId="4F02B64C" w14:textId="77777777" w:rsidR="004B73BE" w:rsidRDefault="00AE15B7" w:rsidP="004B73BE">
      <w:r>
        <w:t xml:space="preserve"> network 10.10.2</w:t>
      </w:r>
      <w:r w:rsidR="004B73BE">
        <w:t>.0 0.0.0.255 area 0</w:t>
      </w:r>
    </w:p>
    <w:p w14:paraId="36185DD9" w14:textId="77777777" w:rsidR="004B73BE" w:rsidRDefault="004B73BE" w:rsidP="004B73BE">
      <w:r>
        <w:t xml:space="preserve"> network </w:t>
      </w:r>
      <w:r w:rsidR="00AE15B7">
        <w:t>192.168.2.0 0.0.0.255 area 2</w:t>
      </w:r>
    </w:p>
    <w:p w14:paraId="5FD5184F" w14:textId="77777777" w:rsidR="004B73BE" w:rsidRDefault="004B73BE" w:rsidP="004B73BE"/>
    <w:p w14:paraId="0D127DAC" w14:textId="77777777" w:rsidR="004B73BE" w:rsidRDefault="004B73BE" w:rsidP="004B73BE">
      <w:r>
        <w:t>ipv6 router ospf 1</w:t>
      </w:r>
    </w:p>
    <w:p w14:paraId="196BE356" w14:textId="77777777" w:rsidR="004B73BE" w:rsidRDefault="004B73BE" w:rsidP="004B73BE"/>
    <w:p w14:paraId="5AFD2864" w14:textId="77777777" w:rsidR="004B73BE" w:rsidRDefault="00AE15B7" w:rsidP="004B73BE">
      <w:r>
        <w:lastRenderedPageBreak/>
        <w:t>E</w:t>
      </w:r>
      <w:r w:rsidR="004B73BE">
        <w:t>nd</w:t>
      </w:r>
    </w:p>
    <w:p w14:paraId="3D036F7A" w14:textId="77777777" w:rsidR="00791839" w:rsidRDefault="00791839" w:rsidP="00AE15B7">
      <w:pPr>
        <w:pStyle w:val="Heading2"/>
        <w:sectPr w:rsidR="00791839" w:rsidSect="00791839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47D86B6B" w14:textId="77777777" w:rsidR="00791839" w:rsidRDefault="006E62F0" w:rsidP="00AE15B7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1B115">
                <wp:simplePos x="0" y="0"/>
                <wp:positionH relativeFrom="margin">
                  <wp:align>right</wp:align>
                </wp:positionH>
                <wp:positionV relativeFrom="paragraph">
                  <wp:posOffset>233680</wp:posOffset>
                </wp:positionV>
                <wp:extent cx="5958840" cy="4339404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8840" cy="4339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8AD57" w14:textId="77777777" w:rsidR="006F4E11" w:rsidRDefault="006F4E11" w:rsidP="006F4E11">
                            <w:pPr>
                              <w:pStyle w:val="Heading3"/>
                            </w:pPr>
                            <w:r>
                              <w:t>R3 (CISCO 2950 ROUTER) CONFIG</w:t>
                            </w:r>
                          </w:p>
                          <w:p w14:paraId="0D3EBC26" w14:textId="77777777" w:rsidR="006F4E11" w:rsidRDefault="006F4E11" w:rsidP="006F4E11">
                            <w:r>
                              <w:t>hostname R3</w:t>
                            </w:r>
                          </w:p>
                          <w:p w14:paraId="3AC4B39B" w14:textId="77777777" w:rsidR="006F4E11" w:rsidRDefault="006F4E11" w:rsidP="006F4E11">
                            <w:r>
                              <w:t>ipv6 unicast-routing</w:t>
                            </w:r>
                          </w:p>
                          <w:p w14:paraId="272B04D2" w14:textId="77777777" w:rsidR="006F4E11" w:rsidRDefault="006F4E11" w:rsidP="006F4E11"/>
                          <w:p w14:paraId="3864B904" w14:textId="77777777" w:rsidR="006F4E11" w:rsidRDefault="006F4E11" w:rsidP="006F4E11">
                            <w:r>
                              <w:t xml:space="preserve"> interface GigabitEthernet0/0</w:t>
                            </w:r>
                          </w:p>
                          <w:p w14:paraId="0B1AA84C" w14:textId="77777777" w:rsidR="006F4E11" w:rsidRDefault="006F4E11" w:rsidP="006F4E11">
                            <w:r>
                              <w:t xml:space="preserve"> ip address 10.10.3.1 255.255.255.0</w:t>
                            </w:r>
                          </w:p>
                          <w:p w14:paraId="18B716EC" w14:textId="77777777" w:rsidR="006F4E11" w:rsidRDefault="006F4E11" w:rsidP="006F4E11">
                            <w:r>
                              <w:t xml:space="preserve"> duplex auto</w:t>
                            </w:r>
                          </w:p>
                          <w:p w14:paraId="42F70EC3" w14:textId="77777777" w:rsidR="006F4E11" w:rsidRDefault="006F4E11" w:rsidP="006F4E11">
                            <w:r>
                              <w:t xml:space="preserve"> speed auto</w:t>
                            </w:r>
                          </w:p>
                          <w:p w14:paraId="1AFE1D11" w14:textId="77777777" w:rsidR="006F4E11" w:rsidRDefault="006F4E11" w:rsidP="006F4E11">
                            <w:r>
                              <w:t xml:space="preserve"> ipv6 address 2008::6/64</w:t>
                            </w:r>
                          </w:p>
                          <w:p w14:paraId="21ADE0EE" w14:textId="77777777" w:rsidR="006F4E11" w:rsidRDefault="006F4E11" w:rsidP="006F4E11">
                            <w:r>
                              <w:t xml:space="preserve"> ipv6 ospf 1 area 0</w:t>
                            </w:r>
                          </w:p>
                          <w:p w14:paraId="269AD671" w14:textId="77777777" w:rsidR="006F4E11" w:rsidRDefault="006F4E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8pt;margin-top:18.4pt;width:469.2pt;height:341.7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" stroked="f">
                <v:textbox>
                  <w:txbxContent>
                    <w:p w:rsidR="006F4E11" w:rsidRDefault="006F4E11" w:rsidP="006F4E11">
                      <w:pPr>
                        <w:pStyle w:val="Heading3"/>
                      </w:pPr>
                      <w:r>
                        <w:t>R3 (CISCO 2950 ROUTER) CONFIG</w:t>
                      </w:r>
                    </w:p>
                    <w:p w:rsidR="006F4E11" w:rsidRDefault="006F4E11" w:rsidP="006F4E11">
                      <w:r>
                        <w:t>hostname R3</w:t>
                      </w:r>
                    </w:p>
                    <w:p w:rsidR="006F4E11" w:rsidRDefault="006F4E11" w:rsidP="006F4E11">
                      <w:r>
                        <w:t>ipv6 unicast-routing</w:t>
                      </w:r>
                    </w:p>
                    <w:p w:rsidR="006F4E11" w:rsidRDefault="006F4E11" w:rsidP="006F4E11"/>
                    <w:p w:rsidR="006F4E11" w:rsidRDefault="006F4E11" w:rsidP="006F4E11">
                      <w:r>
                        <w:t xml:space="preserve"> interface GigabitEthernet0/0</w:t>
                      </w:r>
                    </w:p>
                    <w:p w:rsidR="006F4E11" w:rsidRDefault="006F4E11" w:rsidP="006F4E11">
                      <w:r>
                        <w:t xml:space="preserve"> 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address 10.10.3.1 255.255.255.0</w:t>
                      </w:r>
                    </w:p>
                    <w:p w:rsidR="006F4E11" w:rsidRDefault="006F4E11" w:rsidP="006F4E11">
                      <w:r>
                        <w:t xml:space="preserve"> duplex auto</w:t>
                      </w:r>
                    </w:p>
                    <w:p w:rsidR="006F4E11" w:rsidRDefault="006F4E11" w:rsidP="006F4E11">
                      <w:r>
                        <w:t xml:space="preserve"> speed auto</w:t>
                      </w:r>
                    </w:p>
                    <w:p w:rsidR="006F4E11" w:rsidRDefault="006F4E11" w:rsidP="006F4E11">
                      <w:r>
                        <w:t xml:space="preserve"> ipv6 address 2008::6/64</w:t>
                      </w:r>
                    </w:p>
                    <w:p w:rsidR="006F4E11" w:rsidRDefault="006F4E11" w:rsidP="006F4E11">
                      <w:r>
                        <w:t xml:space="preserve"> ipv6 </w:t>
                      </w:r>
                      <w:proofErr w:type="spellStart"/>
                      <w:r>
                        <w:t>ospf</w:t>
                      </w:r>
                      <w:proofErr w:type="spellEnd"/>
                      <w:r>
                        <w:t xml:space="preserve"> 1 area 0</w:t>
                      </w:r>
                    </w:p>
                    <w:p w:rsidR="006F4E11" w:rsidRDefault="006F4E11"/>
                  </w:txbxContent>
                </v:textbox>
                <w10:wrap anchorx="margin"/>
              </v:shape>
            </w:pict>
          </mc:Fallback>
        </mc:AlternateContent>
      </w:r>
    </w:p>
    <w:p w14:paraId="549DC861" w14:textId="77777777" w:rsidR="00791839" w:rsidRDefault="006E62F0" w:rsidP="00A17057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C3334B">
                <wp:simplePos x="0" y="0"/>
                <wp:positionH relativeFrom="margin">
                  <wp:posOffset>3067050</wp:posOffset>
                </wp:positionH>
                <wp:positionV relativeFrom="paragraph">
                  <wp:posOffset>219075</wp:posOffset>
                </wp:positionV>
                <wp:extent cx="2743200" cy="37338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73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F208F" w14:textId="77777777" w:rsidR="006F4E11" w:rsidRDefault="006F4E11" w:rsidP="006F4E11">
                            <w:pPr>
                              <w:ind w:left="0"/>
                            </w:pPr>
                            <w:r>
                              <w:t xml:space="preserve"> interface GigabitEthernet0/1</w:t>
                            </w:r>
                          </w:p>
                          <w:p w14:paraId="7EE0E397" w14:textId="77777777" w:rsidR="006F4E11" w:rsidRDefault="006F4E11" w:rsidP="006F4E11">
                            <w:r>
                              <w:t xml:space="preserve"> ip address 10.10.5.1 255.255.255.0</w:t>
                            </w:r>
                          </w:p>
                          <w:p w14:paraId="1488094D" w14:textId="77777777" w:rsidR="006F4E11" w:rsidRDefault="006F4E11" w:rsidP="006F4E11">
                            <w:r>
                              <w:t xml:space="preserve"> duplex auto</w:t>
                            </w:r>
                          </w:p>
                          <w:p w14:paraId="41D982C0" w14:textId="77777777" w:rsidR="006F4E11" w:rsidRDefault="006F4E11" w:rsidP="006F4E11">
                            <w:r>
                              <w:t xml:space="preserve"> speed auto</w:t>
                            </w:r>
                          </w:p>
                          <w:p w14:paraId="5079C6EE" w14:textId="77777777" w:rsidR="006F4E11" w:rsidRDefault="006F4E11" w:rsidP="006F4E11">
                            <w:r>
                              <w:t xml:space="preserve"> ipv6 address 2004::1/64</w:t>
                            </w:r>
                          </w:p>
                          <w:p w14:paraId="6AD187BA" w14:textId="77777777" w:rsidR="006F4E11" w:rsidRDefault="006F4E11" w:rsidP="006F4E11">
                            <w:r>
                              <w:t xml:space="preserve"> ipv6 ospf 1 area 3</w:t>
                            </w:r>
                          </w:p>
                          <w:p w14:paraId="0350E0A9" w14:textId="77777777" w:rsidR="006F4E11" w:rsidRDefault="006F4E11" w:rsidP="006F4E11"/>
                          <w:p w14:paraId="50C7710F" w14:textId="77777777" w:rsidR="006F4E11" w:rsidRDefault="006F4E11" w:rsidP="006F4E11">
                            <w:r>
                              <w:t>router ospf 1</w:t>
                            </w:r>
                          </w:p>
                          <w:p w14:paraId="0E49391A" w14:textId="77777777" w:rsidR="006F4E11" w:rsidRDefault="006F4E11" w:rsidP="006F4E11">
                            <w:r>
                              <w:t xml:space="preserve"> router-id 3.3.3.3</w:t>
                            </w:r>
                          </w:p>
                          <w:p w14:paraId="2A204D19" w14:textId="77777777" w:rsidR="006F4E11" w:rsidRDefault="006F4E11" w:rsidP="006F4E11">
                            <w:r>
                              <w:t xml:space="preserve"> network 10.10.3.0 0.0.0.255 area 0</w:t>
                            </w:r>
                          </w:p>
                          <w:p w14:paraId="343A89D4" w14:textId="77777777" w:rsidR="006F4E11" w:rsidRDefault="006F4E11" w:rsidP="006F4E11">
                            <w:r>
                              <w:t xml:space="preserve"> network 10.10.5.0 0.0.0.255 area 3</w:t>
                            </w:r>
                          </w:p>
                          <w:p w14:paraId="44C66A60" w14:textId="77777777" w:rsidR="006F4E11" w:rsidRDefault="006F4E11" w:rsidP="006F4E11"/>
                          <w:p w14:paraId="0AEBAEFC" w14:textId="77777777" w:rsidR="006F4E11" w:rsidRDefault="006F4E11" w:rsidP="006F4E11">
                            <w:r>
                              <w:t>ipv6 router ospf 1</w:t>
                            </w:r>
                          </w:p>
                          <w:p w14:paraId="0EA49F50" w14:textId="77777777" w:rsidR="006F4E11" w:rsidRDefault="006F4E11" w:rsidP="006F4E11">
                            <w:r>
                              <w:t>end</w:t>
                            </w:r>
                          </w:p>
                          <w:p w14:paraId="5C808884" w14:textId="77777777" w:rsidR="006F4E11" w:rsidRDefault="006F4E11" w:rsidP="006F4E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41.5pt;margin-top:17.25pt;width:3in;height:294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" stroked="f">
                <v:textbox>
                  <w:txbxContent>
                    <w:p w:rsidR="006F4E11" w:rsidRDefault="006F4E11" w:rsidP="006F4E11">
                      <w:pPr>
                        <w:ind w:left="0"/>
                      </w:pPr>
                      <w:r>
                        <w:t xml:space="preserve"> </w:t>
                      </w:r>
                      <w:r>
                        <w:t>interface GigabitEthernet0/1</w:t>
                      </w:r>
                    </w:p>
                    <w:p w:rsidR="006F4E11" w:rsidRDefault="006F4E11" w:rsidP="006F4E11">
                      <w:r>
                        <w:t xml:space="preserve"> 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address 10.10.5.1 255.255.255.0</w:t>
                      </w:r>
                    </w:p>
                    <w:p w:rsidR="006F4E11" w:rsidRDefault="006F4E11" w:rsidP="006F4E11">
                      <w:r>
                        <w:t xml:space="preserve"> duplex auto</w:t>
                      </w:r>
                    </w:p>
                    <w:p w:rsidR="006F4E11" w:rsidRDefault="006F4E11" w:rsidP="006F4E11">
                      <w:r>
                        <w:t xml:space="preserve"> speed auto</w:t>
                      </w:r>
                    </w:p>
                    <w:p w:rsidR="006F4E11" w:rsidRDefault="006F4E11" w:rsidP="006F4E11">
                      <w:r>
                        <w:t xml:space="preserve"> ipv6 address 2004::1/64</w:t>
                      </w:r>
                    </w:p>
                    <w:p w:rsidR="006F4E11" w:rsidRDefault="006F4E11" w:rsidP="006F4E11">
                      <w:r>
                        <w:t xml:space="preserve"> ipv6 </w:t>
                      </w:r>
                      <w:proofErr w:type="spellStart"/>
                      <w:r>
                        <w:t>ospf</w:t>
                      </w:r>
                      <w:proofErr w:type="spellEnd"/>
                      <w:r>
                        <w:t xml:space="preserve"> 1 area 3</w:t>
                      </w:r>
                    </w:p>
                    <w:p w:rsidR="006F4E11" w:rsidRDefault="006F4E11" w:rsidP="006F4E11"/>
                    <w:p w:rsidR="006F4E11" w:rsidRDefault="006F4E11" w:rsidP="006F4E11">
                      <w:r>
                        <w:t xml:space="preserve">router </w:t>
                      </w:r>
                      <w:proofErr w:type="spellStart"/>
                      <w:r>
                        <w:t>ospf</w:t>
                      </w:r>
                      <w:proofErr w:type="spellEnd"/>
                      <w:r>
                        <w:t xml:space="preserve"> 1</w:t>
                      </w:r>
                    </w:p>
                    <w:p w:rsidR="006F4E11" w:rsidRDefault="006F4E11" w:rsidP="006F4E11">
                      <w:r>
                        <w:t xml:space="preserve"> router-id 3.3.3.3</w:t>
                      </w:r>
                    </w:p>
                    <w:p w:rsidR="006F4E11" w:rsidRDefault="006F4E11" w:rsidP="006F4E11">
                      <w:r>
                        <w:t xml:space="preserve"> network 10.10.3.0 0.0.0.255 area 0</w:t>
                      </w:r>
                    </w:p>
                    <w:p w:rsidR="006F4E11" w:rsidRDefault="006F4E11" w:rsidP="006F4E11">
                      <w:r>
                        <w:t xml:space="preserve"> network 10.10.5.0 0.0.0.255 area 3</w:t>
                      </w:r>
                    </w:p>
                    <w:p w:rsidR="006F4E11" w:rsidRDefault="006F4E11" w:rsidP="006F4E11"/>
                    <w:p w:rsidR="006F4E11" w:rsidRDefault="006F4E11" w:rsidP="006F4E11">
                      <w:r>
                        <w:t xml:space="preserve">ipv6 router </w:t>
                      </w:r>
                      <w:proofErr w:type="spellStart"/>
                      <w:r>
                        <w:t>ospf</w:t>
                      </w:r>
                      <w:proofErr w:type="spellEnd"/>
                      <w:r>
                        <w:t xml:space="preserve"> 1</w:t>
                      </w:r>
                    </w:p>
                    <w:p w:rsidR="006F4E11" w:rsidRDefault="006F4E11" w:rsidP="006F4E11">
                      <w:r>
                        <w:t>end</w:t>
                      </w:r>
                    </w:p>
                    <w:p w:rsidR="006F4E11" w:rsidRDefault="006F4E11" w:rsidP="006F4E11"/>
                  </w:txbxContent>
                </v:textbox>
                <w10:wrap anchorx="margin"/>
              </v:shape>
            </w:pict>
          </mc:Fallback>
        </mc:AlternateContent>
      </w:r>
    </w:p>
    <w:p w14:paraId="441D0947" w14:textId="77777777" w:rsidR="006F4E11" w:rsidRDefault="006F4E11" w:rsidP="00A17057">
      <w:pPr>
        <w:pStyle w:val="Heading3"/>
      </w:pPr>
    </w:p>
    <w:p w14:paraId="28F9D30B" w14:textId="77777777" w:rsidR="006F4E11" w:rsidRDefault="006F4E11" w:rsidP="006F4E11"/>
    <w:p w14:paraId="13221634" w14:textId="77777777" w:rsidR="006F4E11" w:rsidRDefault="006F4E11" w:rsidP="006F4E11"/>
    <w:p w14:paraId="1DBA8E20" w14:textId="77777777" w:rsidR="006F4E11" w:rsidRDefault="006F4E11" w:rsidP="006F4E11"/>
    <w:p w14:paraId="18EB352C" w14:textId="77777777" w:rsidR="006F4E11" w:rsidRDefault="006F4E11" w:rsidP="006F4E11"/>
    <w:p w14:paraId="1263A0C5" w14:textId="77777777" w:rsidR="006F4E11" w:rsidRDefault="006F4E11" w:rsidP="006F4E11"/>
    <w:p w14:paraId="131B597F" w14:textId="77777777" w:rsidR="006F4E11" w:rsidRDefault="006F4E11" w:rsidP="006F4E11"/>
    <w:p w14:paraId="1B450BE5" w14:textId="77777777" w:rsidR="006F4E11" w:rsidRDefault="006F4E11" w:rsidP="006F4E11"/>
    <w:p w14:paraId="42E610DB" w14:textId="77777777" w:rsidR="006F4E11" w:rsidRDefault="006F4E11" w:rsidP="006F4E11"/>
    <w:p w14:paraId="0F217209" w14:textId="77777777" w:rsidR="006F4E11" w:rsidRDefault="006F4E11" w:rsidP="006F4E11"/>
    <w:p w14:paraId="112079E5" w14:textId="77777777" w:rsidR="006F4E11" w:rsidRDefault="006F4E11" w:rsidP="006F4E11"/>
    <w:p w14:paraId="25F109A1" w14:textId="77777777" w:rsidR="006F4E11" w:rsidRDefault="006F4E11" w:rsidP="006F4E11"/>
    <w:p w14:paraId="2B0B2B40" w14:textId="77777777" w:rsidR="006F4E11" w:rsidRPr="006F4E11" w:rsidRDefault="006F4E11" w:rsidP="006F4E11"/>
    <w:p w14:paraId="6686EDD8" w14:textId="77777777" w:rsidR="006F4E11" w:rsidRDefault="006F4E11" w:rsidP="00A17057">
      <w:pPr>
        <w:pStyle w:val="Heading3"/>
      </w:pPr>
    </w:p>
    <w:p w14:paraId="615F6F21" w14:textId="77777777" w:rsidR="006F4E11" w:rsidRDefault="006F4E11" w:rsidP="00A17057">
      <w:pPr>
        <w:pStyle w:val="Heading3"/>
        <w:sectPr w:rsidR="006F4E11" w:rsidSect="006F4E11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53721E7" w14:textId="77777777" w:rsidR="00A17057" w:rsidRDefault="00A17057" w:rsidP="00A17057">
      <w:pPr>
        <w:pStyle w:val="Heading3"/>
      </w:pPr>
      <w:r>
        <w:t>R4 (Cisco 2950 router) config</w:t>
      </w:r>
    </w:p>
    <w:p w14:paraId="4F1C5762" w14:textId="77777777" w:rsidR="00A17057" w:rsidRDefault="00A17057" w:rsidP="00A17057">
      <w:r>
        <w:t>hostname R4</w:t>
      </w:r>
    </w:p>
    <w:p w14:paraId="0D513AD9" w14:textId="77777777" w:rsidR="00A17057" w:rsidRDefault="00A17057" w:rsidP="00A17057"/>
    <w:p w14:paraId="004B4E0F" w14:textId="77777777" w:rsidR="00A17057" w:rsidRDefault="00A17057" w:rsidP="00A17057">
      <w:r>
        <w:t>ipv6 unicast-routing</w:t>
      </w:r>
    </w:p>
    <w:p w14:paraId="63FE43E7" w14:textId="77777777" w:rsidR="00A17057" w:rsidRDefault="00A17057" w:rsidP="00A17057"/>
    <w:p w14:paraId="2C7FE670" w14:textId="77777777" w:rsidR="00A17057" w:rsidRDefault="00A17057" w:rsidP="00A17057">
      <w:r>
        <w:t xml:space="preserve"> interface GigabitEthernet0/0</w:t>
      </w:r>
    </w:p>
    <w:p w14:paraId="41B81FAB" w14:textId="77777777" w:rsidR="00A17057" w:rsidRDefault="00A17057" w:rsidP="00A17057">
      <w:r>
        <w:t xml:space="preserve"> ip address 10.10.4.1 255.255.255.0</w:t>
      </w:r>
    </w:p>
    <w:p w14:paraId="4FA3B9D0" w14:textId="77777777" w:rsidR="00A17057" w:rsidRDefault="00A17057" w:rsidP="00A17057">
      <w:r>
        <w:t xml:space="preserve"> duplex auto</w:t>
      </w:r>
    </w:p>
    <w:p w14:paraId="571C4078" w14:textId="77777777" w:rsidR="00A17057" w:rsidRDefault="00A17057" w:rsidP="00A17057">
      <w:r>
        <w:t xml:space="preserve"> speed auto</w:t>
      </w:r>
    </w:p>
    <w:p w14:paraId="71E2289D" w14:textId="77777777" w:rsidR="00A17057" w:rsidRDefault="00A17057" w:rsidP="00A17057">
      <w:r>
        <w:t xml:space="preserve"> ipv6 address 2002::2/64</w:t>
      </w:r>
    </w:p>
    <w:p w14:paraId="0C3CF3E4" w14:textId="77777777" w:rsidR="00A17057" w:rsidRDefault="00A17057" w:rsidP="00A17057">
      <w:r>
        <w:t xml:space="preserve"> ipv6 ospf 1 area 1</w:t>
      </w:r>
    </w:p>
    <w:p w14:paraId="19653830" w14:textId="77777777" w:rsidR="00A17057" w:rsidRDefault="00A17057" w:rsidP="00A17057"/>
    <w:p w14:paraId="5B29526B" w14:textId="77777777" w:rsidR="00A17057" w:rsidRDefault="00A17057" w:rsidP="00A17057">
      <w:r>
        <w:t>interface GigabitEthernet0/1</w:t>
      </w:r>
    </w:p>
    <w:p w14:paraId="5B4BA990" w14:textId="77777777" w:rsidR="00A17057" w:rsidRDefault="00A17057" w:rsidP="00A17057">
      <w:r>
        <w:t xml:space="preserve"> ip address 192.168.1.1 255.255.255.0</w:t>
      </w:r>
    </w:p>
    <w:p w14:paraId="00B4D93A" w14:textId="77777777" w:rsidR="00A17057" w:rsidRDefault="00A17057" w:rsidP="00A17057">
      <w:r>
        <w:t xml:space="preserve"> duplex auto</w:t>
      </w:r>
    </w:p>
    <w:p w14:paraId="34FE265E" w14:textId="77777777" w:rsidR="00A17057" w:rsidRDefault="00A17057" w:rsidP="00A17057">
      <w:r>
        <w:t xml:space="preserve"> speed auto</w:t>
      </w:r>
    </w:p>
    <w:p w14:paraId="1512A2A5" w14:textId="77777777" w:rsidR="00A17057" w:rsidRDefault="00A17057" w:rsidP="00A17057">
      <w:r>
        <w:t xml:space="preserve"> ipv6 address 2005::1/64</w:t>
      </w:r>
    </w:p>
    <w:p w14:paraId="06F63F4B" w14:textId="77777777" w:rsidR="00A17057" w:rsidRDefault="00A17057" w:rsidP="00A17057">
      <w:r>
        <w:t xml:space="preserve"> ipv6 ospf 1 area 1</w:t>
      </w:r>
    </w:p>
    <w:p w14:paraId="2FE6C393" w14:textId="77777777" w:rsidR="00A17057" w:rsidRDefault="00A17057" w:rsidP="00A17057"/>
    <w:p w14:paraId="42E9BDC0" w14:textId="77777777" w:rsidR="00A17057" w:rsidRDefault="00A17057" w:rsidP="00A17057">
      <w:r>
        <w:t>router ospf 1</w:t>
      </w:r>
    </w:p>
    <w:p w14:paraId="1C213AB1" w14:textId="77777777" w:rsidR="00A17057" w:rsidRDefault="00A17057" w:rsidP="00A17057">
      <w:r>
        <w:t xml:space="preserve"> router-id 4.4.4.4</w:t>
      </w:r>
    </w:p>
    <w:p w14:paraId="41D5627B" w14:textId="77777777" w:rsidR="00A17057" w:rsidRDefault="00A17057" w:rsidP="00A17057">
      <w:r>
        <w:t xml:space="preserve"> network 10.10.4.0 0.0.0.255 area 1</w:t>
      </w:r>
    </w:p>
    <w:p w14:paraId="322FDBC8" w14:textId="77777777" w:rsidR="00A17057" w:rsidRDefault="00A17057" w:rsidP="00A17057">
      <w:r>
        <w:t xml:space="preserve"> network 192.168.1.0 0.0.0.255 area 1</w:t>
      </w:r>
    </w:p>
    <w:p w14:paraId="710F4BFD" w14:textId="77777777" w:rsidR="00A17057" w:rsidRDefault="00A17057" w:rsidP="00A17057"/>
    <w:p w14:paraId="72E31BEC" w14:textId="77777777" w:rsidR="00A17057" w:rsidRDefault="00A17057" w:rsidP="00A17057">
      <w:r>
        <w:t>ipv6 router ospf 1</w:t>
      </w:r>
    </w:p>
    <w:p w14:paraId="0DB3260C" w14:textId="77777777" w:rsidR="00A17057" w:rsidRDefault="00A17057" w:rsidP="00A17057"/>
    <w:p w14:paraId="2CC750D5" w14:textId="77777777" w:rsidR="00A17057" w:rsidRDefault="00A17057" w:rsidP="00A17057">
      <w:r>
        <w:t>End</w:t>
      </w:r>
    </w:p>
    <w:p w14:paraId="7574D73D" w14:textId="77777777" w:rsidR="006F4E11" w:rsidRDefault="006F4E11" w:rsidP="00A17057">
      <w:pPr>
        <w:pStyle w:val="Heading3"/>
        <w:sectPr w:rsidR="006F4E11" w:rsidSect="006E62F0">
          <w:footerReference w:type="default" r:id="rId15"/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docGrid w:linePitch="360"/>
        </w:sectPr>
      </w:pPr>
    </w:p>
    <w:p w14:paraId="1E723387" w14:textId="77777777" w:rsidR="006F4E11" w:rsidRPr="006F4E11" w:rsidRDefault="006F4E11" w:rsidP="006F4E11">
      <w:pPr>
        <w:ind w:left="0"/>
      </w:pPr>
    </w:p>
    <w:p w14:paraId="1E2F78F8" w14:textId="77777777" w:rsidR="00A17057" w:rsidRDefault="00A17057" w:rsidP="00A17057">
      <w:pPr>
        <w:pStyle w:val="Heading3"/>
      </w:pPr>
      <w:r>
        <w:t>R5 (Cisco 2950 router) config</w:t>
      </w:r>
    </w:p>
    <w:p w14:paraId="1E407B0B" w14:textId="77777777" w:rsidR="00A17057" w:rsidRDefault="00A17057" w:rsidP="006F4E11">
      <w:pPr>
        <w:ind w:left="0"/>
        <w:sectPr w:rsidR="00A17057" w:rsidSect="006F4E11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ABD0A46" w14:textId="77777777" w:rsidR="00A17057" w:rsidRDefault="00A17057" w:rsidP="006F4E11">
      <w:pPr>
        <w:ind w:left="0"/>
      </w:pPr>
    </w:p>
    <w:p w14:paraId="313FD887" w14:textId="77777777" w:rsidR="00A17057" w:rsidRDefault="00A17057" w:rsidP="00A17057">
      <w:r>
        <w:t>hostname R5</w:t>
      </w:r>
    </w:p>
    <w:p w14:paraId="79627640" w14:textId="77777777" w:rsidR="00A17057" w:rsidRDefault="00A17057" w:rsidP="00A17057"/>
    <w:p w14:paraId="515F72D4" w14:textId="77777777" w:rsidR="00A17057" w:rsidRDefault="00A17057" w:rsidP="00A17057">
      <w:r>
        <w:t>ipv6 unicast-routing</w:t>
      </w:r>
    </w:p>
    <w:p w14:paraId="55C51956" w14:textId="77777777" w:rsidR="00A17057" w:rsidRDefault="00A17057" w:rsidP="00A17057"/>
    <w:p w14:paraId="0569EEC8" w14:textId="77777777" w:rsidR="00A17057" w:rsidRDefault="00A17057" w:rsidP="00A17057">
      <w:r>
        <w:t xml:space="preserve"> interface GigabitEthernet0/0</w:t>
      </w:r>
    </w:p>
    <w:p w14:paraId="4BFA2FC5" w14:textId="77777777" w:rsidR="00A17057" w:rsidRDefault="00A17057" w:rsidP="00A17057">
      <w:r>
        <w:t xml:space="preserve"> ip address 10.10.5.2 255.255.255.0</w:t>
      </w:r>
    </w:p>
    <w:p w14:paraId="58076C7C" w14:textId="77777777" w:rsidR="00A17057" w:rsidRDefault="00A17057" w:rsidP="00A17057">
      <w:r>
        <w:t xml:space="preserve"> duplex auto</w:t>
      </w:r>
    </w:p>
    <w:p w14:paraId="2FD9BBAC" w14:textId="77777777" w:rsidR="00A17057" w:rsidRDefault="00A17057" w:rsidP="00A17057">
      <w:r>
        <w:t xml:space="preserve"> speed auto</w:t>
      </w:r>
    </w:p>
    <w:p w14:paraId="4F017B2B" w14:textId="77777777" w:rsidR="00A17057" w:rsidRDefault="00A17057" w:rsidP="00A17057">
      <w:r>
        <w:t xml:space="preserve"> ipv6 address 2004::2/64</w:t>
      </w:r>
    </w:p>
    <w:p w14:paraId="06DEF79E" w14:textId="77777777" w:rsidR="00A17057" w:rsidRDefault="00A17057" w:rsidP="00A17057">
      <w:r>
        <w:t xml:space="preserve"> ipv6 ospf 1 area 0</w:t>
      </w:r>
    </w:p>
    <w:p w14:paraId="32CE1774" w14:textId="77777777" w:rsidR="00A17057" w:rsidRDefault="00A17057" w:rsidP="00A17057"/>
    <w:p w14:paraId="276699AE" w14:textId="77777777" w:rsidR="00A17057" w:rsidRDefault="00A17057" w:rsidP="00A17057">
      <w:r>
        <w:t>interface GigabitEthernet0/1</w:t>
      </w:r>
    </w:p>
    <w:p w14:paraId="26226834" w14:textId="77777777" w:rsidR="00A17057" w:rsidRDefault="00A17057" w:rsidP="00A17057">
      <w:r>
        <w:t xml:space="preserve"> ip address 192.168.3.1 255.255.255.0</w:t>
      </w:r>
    </w:p>
    <w:p w14:paraId="11044B04" w14:textId="77777777" w:rsidR="00A17057" w:rsidRDefault="00A17057" w:rsidP="00A17057">
      <w:r>
        <w:t xml:space="preserve"> duplex auto</w:t>
      </w:r>
    </w:p>
    <w:p w14:paraId="6CBE8DCD" w14:textId="77777777" w:rsidR="00A17057" w:rsidRDefault="00A17057" w:rsidP="00A17057">
      <w:r>
        <w:t xml:space="preserve"> speed auto</w:t>
      </w:r>
    </w:p>
    <w:p w14:paraId="6552D7E6" w14:textId="77777777" w:rsidR="00791839" w:rsidRDefault="00791839" w:rsidP="00A17057">
      <w:pPr>
        <w:sectPr w:rsidR="00791839" w:rsidSect="00791839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36317815" w14:textId="77777777" w:rsidR="00A17057" w:rsidRDefault="00A17057" w:rsidP="00A17057">
      <w:r>
        <w:t xml:space="preserve"> ipv6 address 2006::1/64</w:t>
      </w:r>
    </w:p>
    <w:p w14:paraId="22D89C31" w14:textId="77777777" w:rsidR="00A17057" w:rsidRDefault="00A17057" w:rsidP="00A17057">
      <w:r>
        <w:t xml:space="preserve"> ipv6 ospf 1 area 3</w:t>
      </w:r>
    </w:p>
    <w:p w14:paraId="6AECC01E" w14:textId="77777777" w:rsidR="00A17057" w:rsidRDefault="00A17057" w:rsidP="00A17057"/>
    <w:p w14:paraId="17932135" w14:textId="77777777" w:rsidR="00A17057" w:rsidRDefault="00A17057" w:rsidP="00A17057">
      <w:r>
        <w:t>router ospf 1</w:t>
      </w:r>
    </w:p>
    <w:p w14:paraId="026DADB9" w14:textId="77777777" w:rsidR="00A17057" w:rsidRDefault="00A17057" w:rsidP="00A17057">
      <w:r>
        <w:t xml:space="preserve"> router-id 5.5.5.5</w:t>
      </w:r>
    </w:p>
    <w:p w14:paraId="44AE3FEA" w14:textId="77777777" w:rsidR="00A17057" w:rsidRDefault="00A17057" w:rsidP="00A17057">
      <w:r>
        <w:t xml:space="preserve"> network 10.10.5.0 0.0.0.255 area 3</w:t>
      </w:r>
    </w:p>
    <w:p w14:paraId="6BD6C634" w14:textId="77777777" w:rsidR="00A17057" w:rsidRDefault="00A17057" w:rsidP="00A17057">
      <w:r>
        <w:t xml:space="preserve"> network 192.168.3.0</w:t>
      </w:r>
      <w:r w:rsidR="009604ED">
        <w:t xml:space="preserve"> 0.0.0.255 area 3</w:t>
      </w:r>
    </w:p>
    <w:p w14:paraId="297EB3B3" w14:textId="77777777" w:rsidR="00A17057" w:rsidRDefault="00A17057" w:rsidP="00A17057"/>
    <w:p w14:paraId="7CC0A8C6" w14:textId="77777777" w:rsidR="00A17057" w:rsidRDefault="00A17057" w:rsidP="00A17057">
      <w:r>
        <w:t>ipv6 router ospf 1</w:t>
      </w:r>
    </w:p>
    <w:p w14:paraId="0617B077" w14:textId="77777777" w:rsidR="00A17057" w:rsidRPr="009D16B5" w:rsidRDefault="00A17057" w:rsidP="00A17057"/>
    <w:p w14:paraId="55D97482" w14:textId="77777777" w:rsidR="00791839" w:rsidRDefault="00A17057" w:rsidP="00A17057">
      <w:r>
        <w:t>end</w:t>
      </w:r>
    </w:p>
    <w:p w14:paraId="125790AC" w14:textId="77777777" w:rsidR="00791839" w:rsidRDefault="00791839" w:rsidP="00791839">
      <w:r>
        <w:br w:type="page"/>
      </w:r>
    </w:p>
    <w:p w14:paraId="4455CA1C" w14:textId="77777777" w:rsidR="006E0FF7" w:rsidRDefault="006E0FF7" w:rsidP="006E0FF7">
      <w:pPr>
        <w:ind w:left="0"/>
        <w:sectPr w:rsidR="006E0FF7" w:rsidSect="004B73BE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2A3773C8" w14:textId="77777777" w:rsidR="00791839" w:rsidRDefault="006E0FF7" w:rsidP="006E0FF7">
      <w:pPr>
        <w:pStyle w:val="Heading2"/>
      </w:pPr>
      <w:r>
        <w:lastRenderedPageBreak/>
        <w:t>Problems</w:t>
      </w:r>
    </w:p>
    <w:p w14:paraId="2C6190CE" w14:textId="77777777" w:rsidR="006E0FF7" w:rsidRDefault="006E0FF7" w:rsidP="000F6255">
      <w:pPr>
        <w:ind w:firstLine="648"/>
      </w:pPr>
      <w:r>
        <w:t>We had trouble turning a layer 3 switch into a router. To solve this, we first type</w:t>
      </w:r>
      <w:r w:rsidR="000551ED">
        <w:t>d</w:t>
      </w:r>
      <w:r>
        <w:t xml:space="preserve"> “</w:t>
      </w:r>
      <w:r w:rsidRPr="00983816">
        <w:t>sdm prefer dual-ipv4-and-ipv6 default</w:t>
      </w:r>
      <w:r>
        <w:t>” command into Global Configuration of the switch. We then save</w:t>
      </w:r>
      <w:r w:rsidR="000551ED">
        <w:t>d</w:t>
      </w:r>
      <w:r>
        <w:t xml:space="preserve"> the config and </w:t>
      </w:r>
      <w:r w:rsidR="000F6255">
        <w:t>reload</w:t>
      </w:r>
      <w:r>
        <w:t xml:space="preserve"> the switch. </w:t>
      </w:r>
      <w:r w:rsidR="000F6255">
        <w:t>After doing that, we still couldn’t assign ip address to the ports. So, we did “no switchport” command in that port. Finished with all those steps, a layer 3 switch works the same as a router.</w:t>
      </w:r>
    </w:p>
    <w:p w14:paraId="35FCFDD0" w14:textId="77777777" w:rsidR="0003774B" w:rsidRDefault="0003774B" w:rsidP="000F6255">
      <w:pPr>
        <w:ind w:firstLine="648"/>
      </w:pPr>
      <w:r>
        <w:t>In addition, the routers and switches that we worked with had configurations saved on them. And the previous configuration</w:t>
      </w:r>
      <w:r w:rsidR="005D4456">
        <w:t>s</w:t>
      </w:r>
      <w:r>
        <w:t xml:space="preserve"> administratively shutdown</w:t>
      </w:r>
      <w:r w:rsidR="005D4456">
        <w:t xml:space="preserve"> some ports, which confused us for a long time (we thought it was a layer one problem).</w:t>
      </w:r>
      <w:r>
        <w:t xml:space="preserve"> </w:t>
      </w:r>
      <w:r w:rsidR="005D4456">
        <w:t>To solve this,</w:t>
      </w:r>
      <w:r>
        <w:t xml:space="preserve"> we did “erase running-config startup-config” and then reload. </w:t>
      </w:r>
    </w:p>
    <w:p w14:paraId="45A1D946" w14:textId="77777777" w:rsidR="005D4456" w:rsidRDefault="000F6255" w:rsidP="005D4456">
      <w:pPr>
        <w:ind w:firstLine="648"/>
      </w:pPr>
      <w:r>
        <w:t>IPv6 Multi-Area OSPF didn’t work properly when we first assigned it. Then, we figured out that we need router-id for each router to make IPv6 OSPF work. Af</w:t>
      </w:r>
      <w:r w:rsidR="000551ED">
        <w:t>ter doing that, everything worked</w:t>
      </w:r>
      <w:r>
        <w:t xml:space="preserve"> fine. </w:t>
      </w:r>
    </w:p>
    <w:p w14:paraId="6D191B8F" w14:textId="77777777" w:rsidR="006E0FF7" w:rsidRDefault="006E0FF7" w:rsidP="005D4456">
      <w:pPr>
        <w:pStyle w:val="Heading2"/>
      </w:pPr>
      <w:r w:rsidRPr="005D4456">
        <w:t>Conclusion</w:t>
      </w:r>
    </w:p>
    <w:p w14:paraId="77432193" w14:textId="77777777" w:rsidR="005D4456" w:rsidRPr="005D4456" w:rsidRDefault="005D4456" w:rsidP="005D4456">
      <w:r>
        <w:tab/>
        <w:t>The purpose of this lab was for us to familiarize with the content we learned last year, with a little advancement of Multi-Area OSPF. Since we didn’t have enough routers, we had to learn how to use a layer 3 switches as routers.</w:t>
      </w:r>
      <w:r w:rsidR="00D86341">
        <w:t xml:space="preserve"> A</w:t>
      </w:r>
      <w:r w:rsidR="0044668B">
        <w:t xml:space="preserve">fter all, it was a good reminder of the things I learnt last year, with a little exploration. </w:t>
      </w:r>
      <w:r>
        <w:t xml:space="preserve"> </w:t>
      </w:r>
    </w:p>
    <w:p w14:paraId="656C0281" w14:textId="77777777" w:rsidR="006E0FF7" w:rsidRDefault="006E0FF7" w:rsidP="006E0FF7">
      <w:pPr>
        <w:pStyle w:val="Heading2"/>
      </w:pPr>
    </w:p>
    <w:p w14:paraId="7BA903AC" w14:textId="77777777" w:rsidR="006E0FF7" w:rsidRDefault="006E0FF7" w:rsidP="006E0FF7">
      <w:pPr>
        <w:pStyle w:val="Heading2"/>
      </w:pPr>
    </w:p>
    <w:p w14:paraId="1DFEE482" w14:textId="77777777" w:rsidR="006E0FF7" w:rsidRDefault="006E0FF7" w:rsidP="006E0FF7">
      <w:pPr>
        <w:pStyle w:val="Heading2"/>
      </w:pPr>
    </w:p>
    <w:p w14:paraId="56910EFD" w14:textId="77777777" w:rsidR="006E0FF7" w:rsidRDefault="006E0FF7" w:rsidP="006E0FF7">
      <w:pPr>
        <w:pStyle w:val="Heading2"/>
      </w:pPr>
    </w:p>
    <w:p w14:paraId="15F8EFDB" w14:textId="77777777" w:rsidR="006E0FF7" w:rsidRDefault="006E0FF7" w:rsidP="006E0FF7">
      <w:pPr>
        <w:pStyle w:val="Heading2"/>
      </w:pPr>
    </w:p>
    <w:p w14:paraId="0A166646" w14:textId="77777777" w:rsidR="006E0FF7" w:rsidRDefault="006E0FF7" w:rsidP="006E0FF7">
      <w:pPr>
        <w:pStyle w:val="Heading2"/>
      </w:pPr>
    </w:p>
    <w:p w14:paraId="185E4A5F" w14:textId="77777777" w:rsidR="006E0FF7" w:rsidRDefault="006E0FF7" w:rsidP="006E0FF7">
      <w:pPr>
        <w:pStyle w:val="Heading2"/>
      </w:pPr>
    </w:p>
    <w:p w14:paraId="7457E82A" w14:textId="77777777" w:rsidR="006E0FF7" w:rsidRDefault="006E0FF7" w:rsidP="006E0FF7">
      <w:pPr>
        <w:pStyle w:val="Heading2"/>
      </w:pPr>
    </w:p>
    <w:p w14:paraId="6B72824D" w14:textId="77777777" w:rsidR="006E0FF7" w:rsidRDefault="006E0FF7" w:rsidP="006E0FF7">
      <w:pPr>
        <w:pStyle w:val="Heading2"/>
      </w:pPr>
    </w:p>
    <w:p w14:paraId="22FDA54E" w14:textId="77777777" w:rsidR="006E0FF7" w:rsidRDefault="006E0FF7" w:rsidP="006E0FF7">
      <w:pPr>
        <w:pStyle w:val="Heading2"/>
      </w:pPr>
    </w:p>
    <w:p w14:paraId="77BB7960" w14:textId="77777777" w:rsidR="006E0FF7" w:rsidRDefault="006E0FF7" w:rsidP="006E0FF7">
      <w:pPr>
        <w:pStyle w:val="Heading2"/>
      </w:pPr>
    </w:p>
    <w:p w14:paraId="6E2C421F" w14:textId="77777777" w:rsidR="006E0FF7" w:rsidRDefault="006E0FF7" w:rsidP="006E0FF7">
      <w:pPr>
        <w:pStyle w:val="Heading2"/>
      </w:pPr>
    </w:p>
    <w:p w14:paraId="32F18EFB" w14:textId="77777777" w:rsidR="006E0FF7" w:rsidRDefault="006E0FF7" w:rsidP="006E0FF7">
      <w:pPr>
        <w:pStyle w:val="Heading2"/>
      </w:pPr>
    </w:p>
    <w:p w14:paraId="7807066D" w14:textId="77777777" w:rsidR="006E0FF7" w:rsidRDefault="006E0FF7" w:rsidP="006E0FF7">
      <w:pPr>
        <w:pStyle w:val="Heading2"/>
      </w:pPr>
    </w:p>
    <w:p w14:paraId="408E7C3C" w14:textId="77777777" w:rsidR="0044668B" w:rsidRDefault="0044668B" w:rsidP="0044668B"/>
    <w:p w14:paraId="3540CE5B" w14:textId="77777777" w:rsidR="0044668B" w:rsidRPr="0044668B" w:rsidRDefault="0044668B" w:rsidP="0044668B"/>
    <w:p w14:paraId="12395A9E" w14:textId="77777777" w:rsidR="006E0FF7" w:rsidRDefault="006E0FF7" w:rsidP="005D4456">
      <w:pPr>
        <w:pStyle w:val="Heading2"/>
        <w:ind w:left="0"/>
      </w:pPr>
    </w:p>
    <w:p w14:paraId="3D5625E8" w14:textId="77777777" w:rsidR="006E0FF7" w:rsidRPr="0044668B" w:rsidRDefault="006E0FF7" w:rsidP="0044668B">
      <w:pPr>
        <w:pStyle w:val="Subtitle"/>
        <w:jc w:val="center"/>
        <w:rPr>
          <w:rStyle w:val="Strong"/>
        </w:rPr>
      </w:pPr>
      <w:r w:rsidRPr="0044668B">
        <w:rPr>
          <w:rStyle w:val="Strong"/>
        </w:rPr>
        <w:t>Teacher Signoff Page of Lab Completed</w:t>
      </w:r>
    </w:p>
    <w:p w14:paraId="2CF90C33" w14:textId="77777777" w:rsidR="006E0FF7" w:rsidRDefault="006E0FF7" w:rsidP="006E0FF7">
      <w:pPr>
        <w:ind w:left="0"/>
      </w:pPr>
    </w:p>
    <w:p w14:paraId="6955CEFA" w14:textId="77777777" w:rsidR="0044668B" w:rsidRDefault="0044668B" w:rsidP="006E0FF7">
      <w:pPr>
        <w:ind w:left="0"/>
      </w:pPr>
    </w:p>
    <w:p w14:paraId="1BF22D7B" w14:textId="77777777" w:rsidR="0044668B" w:rsidRDefault="0044668B" w:rsidP="006E0FF7">
      <w:pPr>
        <w:ind w:left="0"/>
      </w:pPr>
    </w:p>
    <w:p w14:paraId="34C7874C" w14:textId="77777777" w:rsidR="0044668B" w:rsidRDefault="0044668B" w:rsidP="006E0FF7">
      <w:pPr>
        <w:ind w:left="0"/>
      </w:pPr>
    </w:p>
    <w:p w14:paraId="659E509D" w14:textId="77777777" w:rsidR="0044668B" w:rsidRDefault="0044668B" w:rsidP="006E0FF7">
      <w:pPr>
        <w:ind w:left="0"/>
        <w:sectPr w:rsidR="0044668B" w:rsidSect="006E0FF7">
          <w:footerReference w:type="default" r:id="rId16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0587875B" w14:textId="77777777" w:rsidR="006E0FF7" w:rsidRDefault="006E0FF7" w:rsidP="006E0FF7">
      <w:pPr>
        <w:ind w:left="0"/>
        <w:sectPr w:rsidR="006E0FF7" w:rsidSect="006E0FF7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BD76E6">
        <w:rPr>
          <w:noProof/>
        </w:rPr>
        <w:drawing>
          <wp:inline distT="0" distB="0" distL="0" distR="0" wp14:anchorId="029394B9" wp14:editId="15AF94BF">
            <wp:extent cx="6339840" cy="4141379"/>
            <wp:effectExtent l="0" t="0" r="381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56775" t="10346" r="5071" b="9901"/>
                    <a:stretch/>
                  </pic:blipFill>
                  <pic:spPr bwMode="auto">
                    <a:xfrm>
                      <a:off x="0" y="0"/>
                      <a:ext cx="6356408" cy="4152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06C40" w14:textId="77777777" w:rsidR="00A17057" w:rsidRDefault="00A17057" w:rsidP="006E0FF7">
      <w:pPr>
        <w:ind w:left="0"/>
      </w:pPr>
    </w:p>
    <w:p w14:paraId="7D25A3F2" w14:textId="77777777" w:rsidR="00A17057" w:rsidRDefault="00A17057" w:rsidP="00A17057"/>
    <w:p w14:paraId="280F6CCF" w14:textId="77777777" w:rsidR="00A17057" w:rsidRDefault="00A17057" w:rsidP="00AE15B7"/>
    <w:p w14:paraId="72CDF845" w14:textId="77777777" w:rsidR="00A17057" w:rsidRDefault="00A17057" w:rsidP="00AE15B7"/>
    <w:p w14:paraId="62BA5C4F" w14:textId="77777777" w:rsidR="00AE15B7" w:rsidRDefault="00AE15B7" w:rsidP="004B73BE"/>
    <w:p w14:paraId="22743C9C" w14:textId="77777777" w:rsidR="004B73BE" w:rsidRDefault="004B73BE" w:rsidP="004B73BE"/>
    <w:p w14:paraId="6045F474" w14:textId="77777777" w:rsidR="00907CBB" w:rsidRDefault="00907CBB"/>
    <w:sectPr w:rsidR="00907CBB" w:rsidSect="004B73BE">
      <w:type w:val="continuous"/>
      <w:pgSz w:w="12240" w:h="15840"/>
      <w:pgMar w:top="1440" w:right="1440" w:bottom="1440" w:left="1440" w:header="720" w:footer="720" w:gutter="0"/>
      <w:pgNumType w:start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15671" w14:textId="77777777" w:rsidR="00091321" w:rsidRDefault="00091321">
      <w:r>
        <w:separator/>
      </w:r>
    </w:p>
    <w:p w14:paraId="28CDF9B4" w14:textId="77777777" w:rsidR="00091321" w:rsidRDefault="00091321"/>
  </w:endnote>
  <w:endnote w:type="continuationSeparator" w:id="0">
    <w:p w14:paraId="42617D22" w14:textId="77777777" w:rsidR="00091321" w:rsidRDefault="00091321">
      <w:r>
        <w:continuationSeparator/>
      </w:r>
    </w:p>
    <w:p w14:paraId="310A5A5E" w14:textId="77777777" w:rsidR="00091321" w:rsidRDefault="000913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3573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5FDAF5B" w14:textId="77777777" w:rsidR="00DD0C7F" w:rsidRDefault="00DD0C7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51ED" w:rsidRPr="000551ED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03CF873" w14:textId="77777777" w:rsidR="0003132D" w:rsidRDefault="000313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47916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8AC80F9" w14:textId="77777777" w:rsidR="00DD0C7F" w:rsidRDefault="00DD0C7F" w:rsidP="00DD0C7F">
        <w:pPr>
          <w:pStyle w:val="Footer"/>
          <w:pBdr>
            <w:top w:val="single" w:sz="4" w:space="1" w:color="D9D9D9" w:themeColor="background1" w:themeShade="D9"/>
          </w:pBdr>
          <w:ind w:left="0"/>
          <w:rPr>
            <w:b/>
            <w:bCs/>
          </w:rPr>
        </w:pPr>
        <w:r>
          <w:t>1</w:t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CDCC737" w14:textId="77777777" w:rsidR="00DD0C7F" w:rsidRDefault="00DD0C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99300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B00858" w14:textId="77777777" w:rsidR="00DD0C7F" w:rsidRDefault="00DD0C7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t>4</w:t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13CDD6D" w14:textId="77777777" w:rsidR="00DD0C7F" w:rsidRDefault="00DD0C7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96858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D4B924" w14:textId="77777777" w:rsidR="00DD0C7F" w:rsidRDefault="00DD0C7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t>5</w:t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9CF757E" w14:textId="77777777" w:rsidR="00DD0C7F" w:rsidRDefault="00DD0C7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76104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166BF18" w14:textId="77777777" w:rsidR="00DD0C7F" w:rsidRDefault="00DD0C7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t>7</w:t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DBDAB72" w14:textId="77777777" w:rsidR="00DD0C7F" w:rsidRDefault="00DD0C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5BF44" w14:textId="77777777" w:rsidR="00091321" w:rsidRDefault="00091321">
      <w:r>
        <w:separator/>
      </w:r>
    </w:p>
    <w:p w14:paraId="725755B6" w14:textId="77777777" w:rsidR="00091321" w:rsidRDefault="00091321"/>
  </w:footnote>
  <w:footnote w:type="continuationSeparator" w:id="0">
    <w:p w14:paraId="1E96A4C8" w14:textId="77777777" w:rsidR="00091321" w:rsidRDefault="00091321">
      <w:r>
        <w:continuationSeparator/>
      </w:r>
    </w:p>
    <w:p w14:paraId="143C56D7" w14:textId="77777777" w:rsidR="00091321" w:rsidRDefault="000913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76129" w14:textId="77777777" w:rsidR="0003132D" w:rsidRDefault="00BD76E6">
    <w:pPr>
      <w:pStyle w:val="Header"/>
    </w:pPr>
    <w:r>
      <w:t>CCNP Lab 1: Multi-Area OSPF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55EAF" w14:textId="77777777" w:rsidR="0003132D" w:rsidRDefault="0003132D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6C6D9A6" wp14:editId="3DB52E6B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908C4E8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466814">
    <w:abstractNumId w:val="9"/>
  </w:num>
  <w:num w:numId="2" w16cid:durableId="675767775">
    <w:abstractNumId w:val="10"/>
  </w:num>
  <w:num w:numId="3" w16cid:durableId="1601524369">
    <w:abstractNumId w:val="7"/>
  </w:num>
  <w:num w:numId="4" w16cid:durableId="715399861">
    <w:abstractNumId w:val="6"/>
  </w:num>
  <w:num w:numId="5" w16cid:durableId="555899352">
    <w:abstractNumId w:val="5"/>
  </w:num>
  <w:num w:numId="6" w16cid:durableId="1814909625">
    <w:abstractNumId w:val="4"/>
  </w:num>
  <w:num w:numId="7" w16cid:durableId="1184133046">
    <w:abstractNumId w:val="8"/>
  </w:num>
  <w:num w:numId="8" w16cid:durableId="216860630">
    <w:abstractNumId w:val="3"/>
  </w:num>
  <w:num w:numId="9" w16cid:durableId="833227880">
    <w:abstractNumId w:val="2"/>
  </w:num>
  <w:num w:numId="10" w16cid:durableId="440688714">
    <w:abstractNumId w:val="1"/>
  </w:num>
  <w:num w:numId="11" w16cid:durableId="1332560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BC3"/>
    <w:rsid w:val="000164F4"/>
    <w:rsid w:val="0003132D"/>
    <w:rsid w:val="0003774B"/>
    <w:rsid w:val="000551ED"/>
    <w:rsid w:val="00067E02"/>
    <w:rsid w:val="00091321"/>
    <w:rsid w:val="000B687E"/>
    <w:rsid w:val="000D0E72"/>
    <w:rsid w:val="000F6255"/>
    <w:rsid w:val="00107CB6"/>
    <w:rsid w:val="0013333F"/>
    <w:rsid w:val="00193898"/>
    <w:rsid w:val="0021550D"/>
    <w:rsid w:val="002B21AE"/>
    <w:rsid w:val="002D36BC"/>
    <w:rsid w:val="00312DD5"/>
    <w:rsid w:val="0033593E"/>
    <w:rsid w:val="003474A8"/>
    <w:rsid w:val="003B258F"/>
    <w:rsid w:val="00424BC3"/>
    <w:rsid w:val="0044668B"/>
    <w:rsid w:val="004534A5"/>
    <w:rsid w:val="004566FA"/>
    <w:rsid w:val="00495232"/>
    <w:rsid w:val="004A4EC4"/>
    <w:rsid w:val="004B73BE"/>
    <w:rsid w:val="005331CA"/>
    <w:rsid w:val="005504AE"/>
    <w:rsid w:val="005D4456"/>
    <w:rsid w:val="00660B21"/>
    <w:rsid w:val="006E0FF7"/>
    <w:rsid w:val="006E62F0"/>
    <w:rsid w:val="006F4E11"/>
    <w:rsid w:val="007060A0"/>
    <w:rsid w:val="00714CE5"/>
    <w:rsid w:val="00736E05"/>
    <w:rsid w:val="00791839"/>
    <w:rsid w:val="00822A8D"/>
    <w:rsid w:val="00831731"/>
    <w:rsid w:val="00852FE0"/>
    <w:rsid w:val="00874542"/>
    <w:rsid w:val="008B1646"/>
    <w:rsid w:val="00907CBB"/>
    <w:rsid w:val="00913AE4"/>
    <w:rsid w:val="00925D0C"/>
    <w:rsid w:val="00935A8A"/>
    <w:rsid w:val="009604ED"/>
    <w:rsid w:val="00961C77"/>
    <w:rsid w:val="00976A9B"/>
    <w:rsid w:val="00983816"/>
    <w:rsid w:val="0099384F"/>
    <w:rsid w:val="009A32A1"/>
    <w:rsid w:val="009C59AA"/>
    <w:rsid w:val="009D16B5"/>
    <w:rsid w:val="00A17057"/>
    <w:rsid w:val="00A72CC5"/>
    <w:rsid w:val="00AE15B7"/>
    <w:rsid w:val="00B35408"/>
    <w:rsid w:val="00B55F12"/>
    <w:rsid w:val="00B87079"/>
    <w:rsid w:val="00BD76E6"/>
    <w:rsid w:val="00C4011E"/>
    <w:rsid w:val="00C41938"/>
    <w:rsid w:val="00C64B77"/>
    <w:rsid w:val="00C71857"/>
    <w:rsid w:val="00CB5473"/>
    <w:rsid w:val="00D86341"/>
    <w:rsid w:val="00D95C34"/>
    <w:rsid w:val="00DA0B66"/>
    <w:rsid w:val="00DD0C7F"/>
    <w:rsid w:val="00E279B8"/>
    <w:rsid w:val="00E756E6"/>
    <w:rsid w:val="00EA05B8"/>
    <w:rsid w:val="00EB203B"/>
    <w:rsid w:val="00EF156B"/>
    <w:rsid w:val="00EF2280"/>
    <w:rsid w:val="00F3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DAB7AE"/>
  <w15:chartTrackingRefBased/>
  <w15:docId w15:val="{BA0CE59E-E904-4D47-9333-DDCB8452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32D"/>
    <w:pPr>
      <w:spacing w:after="120" w:line="240" w:lineRule="auto"/>
      <w:ind w:left="72" w:right="72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4B73BE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4B73BE"/>
    <w:rPr>
      <w:rFonts w:asciiTheme="majorHAnsi" w:eastAsiaTheme="majorEastAsia" w:hAnsiTheme="majorHAnsi" w:cstheme="majorBidi"/>
      <w:caps/>
      <w:color w:val="555A3C" w:themeColor="accent3" w:themeShade="80"/>
      <w:sz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-zhongju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CFEC2612C84A8AA3AAD4F7712C2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155BC-7011-4FE6-9161-543849DB6B6B}"/>
      </w:docPartPr>
      <w:docPartBody>
        <w:p w:rsidR="00CD6FF2" w:rsidRDefault="006F0F38">
          <w:pPr>
            <w:pStyle w:val="8DCFEC2612C84A8AA3AAD4F7712C2F6A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F38"/>
    <w:rsid w:val="00224F8A"/>
    <w:rsid w:val="005761F1"/>
    <w:rsid w:val="006F0F38"/>
    <w:rsid w:val="00891BCF"/>
    <w:rsid w:val="00CD6C15"/>
    <w:rsid w:val="00CD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CFEC2612C84A8AA3AAD4F7712C2F6A">
    <w:name w:val="8DCFEC2612C84A8AA3AAD4F7712C2F6A"/>
  </w:style>
  <w:style w:type="character" w:styleId="Strong">
    <w:name w:val="Strong"/>
    <w:basedOn w:val="DefaultParagraphFont"/>
    <w:uiPriority w:val="1"/>
    <w:qFormat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newport High school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EFC086-FC68-45A4-A37E-61FCB86E0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plan.dotx</Template>
  <TotalTime>2</TotalTime>
  <Pages>7</Pages>
  <Words>608</Words>
  <Characters>3373</Characters>
  <Application>Microsoft Office Word</Application>
  <DocSecurity>0</DocSecurity>
  <Lines>240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CCNP: Mason &amp; Hoffman period 6-8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Zhong, Juntao  (Student)</dc:creator>
  <cp:keywords/>
  <cp:lastModifiedBy>Zhang, Jeffrey (zhan4215@vandals.uidaho.edu)</cp:lastModifiedBy>
  <cp:revision>3</cp:revision>
  <dcterms:created xsi:type="dcterms:W3CDTF">2019-06-18T21:43:00Z</dcterms:created>
  <dcterms:modified xsi:type="dcterms:W3CDTF">2023-08-11T05:50:00Z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  <property fmtid="{D5CDD505-2E9C-101B-9397-08002B2CF9AE}" pid="16" name="GrammarlyDocumentId">
    <vt:lpwstr>cc5500aa6a88a415f1abed6acdaa6c63e366875ff4c011210cbf35750f65a1e2</vt:lpwstr>
  </property>
</Properties>
</file>